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71" w:rsidRPr="002F303A" w:rsidRDefault="001B5871" w:rsidP="001B5871">
      <w:pPr>
        <w:rPr>
          <w:rFonts w:asciiTheme="majorHAnsi" w:hAnsiTheme="majorHAnsi"/>
        </w:rPr>
      </w:pPr>
    </w:p>
    <w:p w:rsidR="001B5871" w:rsidRPr="00757D52" w:rsidRDefault="00BB5BC4" w:rsidP="00757D52">
      <w:pPr>
        <w:pStyle w:val="Heading1"/>
      </w:pPr>
      <w:r>
        <w:t>Module 2 Lab B</w:t>
      </w:r>
      <w:r w:rsidR="001B5871" w:rsidRPr="00757D52">
        <w:t xml:space="preserve"> </w:t>
      </w:r>
      <w:r>
        <w:t>Tooling Connector</w:t>
      </w:r>
    </w:p>
    <w:p w:rsidR="007F568E" w:rsidRDefault="007F568E" w:rsidP="007F568E">
      <w:r>
        <w:t>Time 10 Minutes</w:t>
      </w:r>
    </w:p>
    <w:p w:rsidR="00CA7E07" w:rsidRPr="002F303A" w:rsidRDefault="00CA7E07" w:rsidP="001B5871">
      <w:pPr>
        <w:pStyle w:val="Heading1"/>
        <w:rPr>
          <w:rFonts w:asciiTheme="majorHAnsi" w:hAnsiTheme="majorHAnsi"/>
        </w:rPr>
      </w:pPr>
    </w:p>
    <w:p w:rsidR="001B5871" w:rsidRPr="00FD7F79" w:rsidRDefault="00757D52" w:rsidP="00757D52">
      <w:pPr>
        <w:pStyle w:val="Heading5"/>
        <w:rPr>
          <w:rFonts w:ascii="Arial" w:hAnsi="Arial" w:cs="Arial"/>
          <w:sz w:val="28"/>
          <w:szCs w:val="28"/>
        </w:rPr>
      </w:pPr>
      <w:r w:rsidRPr="00FD7F79">
        <w:rPr>
          <w:rFonts w:ascii="Arial" w:hAnsi="Arial" w:cs="Arial"/>
          <w:sz w:val="28"/>
          <w:szCs w:val="28"/>
        </w:rPr>
        <w:t xml:space="preserve">Objective:  </w:t>
      </w:r>
      <w:r w:rsidR="00BB5BC4" w:rsidRPr="00FD7F79">
        <w:rPr>
          <w:rFonts w:ascii="Arial" w:hAnsi="Arial" w:cs="Arial"/>
          <w:sz w:val="28"/>
          <w:szCs w:val="28"/>
        </w:rPr>
        <w:t>Convert the previous solution t</w:t>
      </w:r>
      <w:r w:rsidR="00CC04C9">
        <w:rPr>
          <w:rFonts w:ascii="Arial" w:hAnsi="Arial" w:cs="Arial"/>
          <w:sz w:val="28"/>
          <w:szCs w:val="28"/>
        </w:rPr>
        <w:t>o use the new Tooling Connector</w:t>
      </w:r>
      <w:r w:rsidR="00AF4AEF" w:rsidRPr="00FD7F79">
        <w:rPr>
          <w:rFonts w:ascii="Arial" w:hAnsi="Arial" w:cs="Arial"/>
          <w:sz w:val="28"/>
          <w:szCs w:val="28"/>
        </w:rPr>
        <w:t xml:space="preserve"> </w:t>
      </w:r>
      <w:r w:rsidR="00CC04C9">
        <w:rPr>
          <w:rFonts w:ascii="Arial" w:hAnsi="Arial" w:cs="Arial"/>
          <w:sz w:val="28"/>
          <w:szCs w:val="28"/>
        </w:rPr>
        <w:t>API</w:t>
      </w:r>
    </w:p>
    <w:p w:rsidR="001B5871" w:rsidRPr="002F303A" w:rsidRDefault="001B5871" w:rsidP="001B5871">
      <w:pPr>
        <w:rPr>
          <w:rFonts w:asciiTheme="majorHAnsi" w:hAnsiTheme="majorHAnsi"/>
        </w:rPr>
      </w:pPr>
    </w:p>
    <w:p w:rsidR="001B5871" w:rsidRPr="00972730" w:rsidRDefault="001B5871" w:rsidP="00972730">
      <w:pPr>
        <w:pStyle w:val="Heading5"/>
        <w:rPr>
          <w:rFonts w:ascii="Arial" w:hAnsi="Arial" w:cs="Arial"/>
          <w:sz w:val="28"/>
          <w:szCs w:val="28"/>
        </w:rPr>
      </w:pPr>
      <w:r w:rsidRPr="00972730">
        <w:rPr>
          <w:rFonts w:ascii="Arial" w:hAnsi="Arial" w:cs="Arial"/>
          <w:sz w:val="28"/>
          <w:szCs w:val="28"/>
        </w:rPr>
        <w:tab/>
      </w:r>
    </w:p>
    <w:p w:rsidR="001B5871" w:rsidRPr="002F303A" w:rsidRDefault="00972730" w:rsidP="00972730">
      <w:pPr>
        <w:pStyle w:val="Heading5"/>
      </w:pPr>
      <w:r w:rsidRPr="00972730">
        <w:rPr>
          <w:rFonts w:ascii="Arial" w:hAnsi="Arial" w:cs="Arial"/>
          <w:sz w:val="28"/>
          <w:szCs w:val="28"/>
        </w:rPr>
        <w:t>Actions</w:t>
      </w:r>
      <w:r w:rsidR="001B5871" w:rsidRPr="002F303A">
        <w:tab/>
        <w:t xml:space="preserve"> </w:t>
      </w:r>
    </w:p>
    <w:p w:rsidR="00972730" w:rsidRDefault="001B5871" w:rsidP="00972730">
      <w:pPr>
        <w:rPr>
          <w:rFonts w:asciiTheme="majorHAnsi" w:hAnsiTheme="majorHAnsi"/>
        </w:rPr>
      </w:pPr>
      <w:r w:rsidRPr="002F303A">
        <w:rPr>
          <w:rFonts w:asciiTheme="majorHAnsi" w:hAnsiTheme="majorHAnsi"/>
        </w:rPr>
        <w:tab/>
      </w:r>
    </w:p>
    <w:p w:rsidR="00972730" w:rsidRDefault="00972730" w:rsidP="00972730">
      <w:pPr>
        <w:rPr>
          <w:rFonts w:asciiTheme="majorHAnsi" w:hAnsiTheme="majorHAnsi"/>
        </w:rPr>
      </w:pPr>
    </w:p>
    <w:p w:rsidR="00972730" w:rsidRPr="00FD7F79" w:rsidRDefault="00972730" w:rsidP="00972730">
      <w:pPr>
        <w:rPr>
          <w:rFonts w:ascii="Arial" w:hAnsi="Arial" w:cs="Arial"/>
          <w:b/>
          <w:sz w:val="24"/>
          <w:szCs w:val="24"/>
        </w:rPr>
      </w:pPr>
      <w:r w:rsidRPr="00FD7F79">
        <w:rPr>
          <w:rFonts w:ascii="Arial" w:hAnsi="Arial" w:cs="Arial"/>
          <w:b/>
          <w:sz w:val="24"/>
          <w:szCs w:val="24"/>
        </w:rPr>
        <w:t xml:space="preserve">Step 1: Copy Module 2 Lab A solution to the starter folder for Module 2 Lab B </w:t>
      </w:r>
    </w:p>
    <w:p w:rsidR="00972730" w:rsidRDefault="001B5871" w:rsidP="001B5871">
      <w:pPr>
        <w:rPr>
          <w:rFonts w:asciiTheme="majorHAnsi" w:hAnsiTheme="majorHAnsi"/>
        </w:rPr>
      </w:pPr>
      <w:r w:rsidRPr="002F303A">
        <w:rPr>
          <w:rFonts w:asciiTheme="majorHAnsi" w:hAnsiTheme="majorHAnsi"/>
        </w:rPr>
        <w:t xml:space="preserve">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8735"/>
      </w:tblGrid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70" w:type="dxa"/>
          </w:tcPr>
          <w:p w:rsidR="00972730" w:rsidRP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>Copy and paste your finished solution to lab A into the starter folder for lab B ( if you didn’t get to finish lab A use th</w:t>
            </w:r>
            <w:r>
              <w:rPr>
                <w:rFonts w:ascii="Arial" w:hAnsi="Arial" w:cs="Arial"/>
                <w:sz w:val="24"/>
                <w:szCs w:val="24"/>
              </w:rPr>
              <w:t>e solution provided in Lab the A END</w:t>
            </w:r>
            <w:r w:rsidRPr="00972730">
              <w:rPr>
                <w:rFonts w:ascii="Arial" w:hAnsi="Arial" w:cs="Arial"/>
                <w:sz w:val="24"/>
                <w:szCs w:val="24"/>
              </w:rPr>
              <w:t xml:space="preserve"> folder</w:t>
            </w:r>
          </w:p>
          <w:p w:rsidR="00972730" w:rsidRDefault="00972730" w:rsidP="001B5871">
            <w:pPr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70" w:type="dxa"/>
          </w:tcPr>
          <w:p w:rsidR="00972730" w:rsidRP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>Open a new instance of Visual Studio 2015 as administrator and open the copied solution in the Module 2 LAB B starter folder</w:t>
            </w:r>
          </w:p>
          <w:p w:rsidR="00972730" w:rsidRDefault="00972730" w:rsidP="001B5871">
            <w:pPr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70" w:type="dxa"/>
          </w:tcPr>
          <w:p w:rsidR="00972730" w:rsidRPr="00754965" w:rsidRDefault="00972730" w:rsidP="00972730">
            <w:pPr>
              <w:rPr>
                <w:rFonts w:ascii="Arial" w:hAnsi="Arial" w:cs="Arial"/>
                <w:strike/>
                <w:sz w:val="24"/>
                <w:szCs w:val="24"/>
              </w:rPr>
            </w:pPr>
            <w:r w:rsidRPr="00754965">
              <w:rPr>
                <w:rFonts w:ascii="Arial" w:hAnsi="Arial" w:cs="Arial"/>
                <w:strike/>
                <w:sz w:val="24"/>
                <w:szCs w:val="24"/>
              </w:rPr>
              <w:t xml:space="preserve">Add a references to the existing project references to the Microsoft.Xrm.Tooling.Connector.dll located in the Bin directory of the SDK  C:\Program Files\Microsoft SDKs\SDK\Bin </w:t>
            </w:r>
          </w:p>
          <w:p w:rsidR="00972730" w:rsidRPr="00754965" w:rsidRDefault="00972730" w:rsidP="00972730">
            <w:pPr>
              <w:rPr>
                <w:rFonts w:ascii="Arial" w:hAnsi="Arial" w:cs="Arial"/>
                <w:strike/>
                <w:sz w:val="24"/>
                <w:szCs w:val="24"/>
              </w:rPr>
            </w:pPr>
          </w:p>
          <w:p w:rsidR="00972730" w:rsidRDefault="00972730" w:rsidP="00972730">
            <w:pPr>
              <w:rPr>
                <w:rFonts w:ascii="Arial" w:hAnsi="Arial" w:cs="Arial"/>
                <w:strike/>
                <w:sz w:val="24"/>
                <w:szCs w:val="24"/>
              </w:rPr>
            </w:pPr>
            <w:r w:rsidRPr="00754965">
              <w:rPr>
                <w:rFonts w:ascii="Arial" w:hAnsi="Arial" w:cs="Arial"/>
                <w:strike/>
                <w:sz w:val="24"/>
                <w:szCs w:val="24"/>
              </w:rPr>
              <w:t xml:space="preserve">and a reference to the System.Configuration.dll </w:t>
            </w:r>
          </w:p>
          <w:p w:rsidR="00754965" w:rsidRDefault="00754965" w:rsidP="00972730">
            <w:pPr>
              <w:rPr>
                <w:rFonts w:ascii="Arial" w:hAnsi="Arial" w:cs="Arial"/>
                <w:strike/>
                <w:sz w:val="24"/>
                <w:szCs w:val="24"/>
              </w:rPr>
            </w:pPr>
          </w:p>
          <w:p w:rsidR="00754965" w:rsidRPr="00754965" w:rsidRDefault="00754965" w:rsidP="00972730">
            <w:pPr>
              <w:rPr>
                <w:rFonts w:ascii="Arial" w:hAnsi="Arial" w:cs="Arial"/>
                <w:sz w:val="24"/>
                <w:szCs w:val="24"/>
              </w:rPr>
            </w:pPr>
            <w:r w:rsidRPr="00754965">
              <w:rPr>
                <w:rFonts w:ascii="Arial" w:hAnsi="Arial" w:cs="Arial"/>
                <w:sz w:val="24"/>
                <w:szCs w:val="24"/>
              </w:rPr>
              <w:t xml:space="preserve">Add a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to the nuget package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Microsoft.XrmSdk.XrmTooling.Coreassembly</w:t>
            </w:r>
            <w:proofErr w:type="spellEnd"/>
          </w:p>
          <w:p w:rsidR="00972730" w:rsidRPr="00754965" w:rsidRDefault="00972730" w:rsidP="00972730">
            <w:pPr>
              <w:rPr>
                <w:rFonts w:ascii="Arial" w:hAnsi="Arial" w:cs="Arial"/>
                <w:strike/>
                <w:sz w:val="24"/>
                <w:szCs w:val="24"/>
              </w:rPr>
            </w:pPr>
          </w:p>
          <w:p w:rsidR="00972730" w:rsidRPr="00754965" w:rsidRDefault="00972730" w:rsidP="00972730">
            <w:pPr>
              <w:rPr>
                <w:rFonts w:asciiTheme="majorHAnsi" w:hAnsiTheme="majorHAnsi"/>
                <w:strike/>
              </w:rPr>
            </w:pPr>
            <w:r w:rsidRPr="00754965">
              <w:rPr>
                <w:rFonts w:ascii="Arial" w:hAnsi="Arial" w:cs="Arial"/>
                <w:strike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1399DA09" wp14:editId="104E378E">
                  <wp:extent cx="2373070" cy="3723893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334" cy="3743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8170" w:type="dxa"/>
          </w:tcPr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 xml:space="preserve">Modify the </w:t>
            </w:r>
            <w:proofErr w:type="spellStart"/>
            <w:r w:rsidRPr="00972730">
              <w:rPr>
                <w:rFonts w:ascii="Arial" w:hAnsi="Arial" w:cs="Arial"/>
                <w:sz w:val="24"/>
                <w:szCs w:val="24"/>
              </w:rPr>
              <w:t>app.config</w:t>
            </w:r>
            <w:proofErr w:type="spellEnd"/>
            <w:r w:rsidRPr="00972730">
              <w:rPr>
                <w:rFonts w:ascii="Arial" w:hAnsi="Arial" w:cs="Arial"/>
                <w:sz w:val="24"/>
                <w:szCs w:val="24"/>
              </w:rPr>
              <w:t xml:space="preserve"> file so that it includes a valid connection string to your Dynamics 365 online Tenancy. </w:t>
            </w:r>
          </w:p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972730" w:rsidRPr="00FD7F79" w:rsidRDefault="00972730" w:rsidP="00972730">
            <w:pPr>
              <w:pStyle w:val="ListParagraph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:rsidR="00972730" w:rsidRP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 w:rsidRPr="00972730">
              <w:rPr>
                <w:rFonts w:ascii="Arial" w:hAnsi="Arial" w:cs="Arial"/>
                <w:sz w:val="24"/>
                <w:szCs w:val="24"/>
              </w:rPr>
              <w:t>e.g.</w:t>
            </w:r>
          </w:p>
          <w:p w:rsidR="00972730" w:rsidRPr="00AB5F9D" w:rsidRDefault="00972730" w:rsidP="00972730">
            <w:pPr>
              <w:rPr>
                <w:rFonts w:asciiTheme="majorHAnsi" w:hAnsiTheme="majorHAnsi"/>
              </w:rPr>
            </w:pPr>
          </w:p>
          <w:p w:rsidR="00972730" w:rsidRPr="00972730" w:rsidRDefault="00972730" w:rsidP="00972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&lt;</w:t>
            </w:r>
            <w:proofErr w:type="spellStart"/>
            <w:r w:rsidRPr="00972730">
              <w:rPr>
                <w:rFonts w:ascii="Consolas" w:hAnsi="Consolas" w:cs="Consolas"/>
                <w:color w:val="A31515"/>
                <w:sz w:val="24"/>
                <w:szCs w:val="24"/>
              </w:rPr>
              <w:t>connectionStrings</w:t>
            </w:r>
            <w:proofErr w:type="spellEnd"/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&gt;</w:t>
            </w:r>
          </w:p>
          <w:p w:rsidR="00972730" w:rsidRPr="00972730" w:rsidRDefault="00972730" w:rsidP="00972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  &lt;</w:t>
            </w:r>
            <w:r w:rsidRPr="00972730">
              <w:rPr>
                <w:rFonts w:ascii="Consolas" w:hAnsi="Consolas" w:cs="Consolas"/>
                <w:color w:val="A31515"/>
                <w:sz w:val="24"/>
                <w:szCs w:val="24"/>
              </w:rPr>
              <w:t>add</w:t>
            </w: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</w:t>
            </w:r>
            <w:r w:rsidRPr="00972730">
              <w:rPr>
                <w:rFonts w:ascii="Consolas" w:hAnsi="Consolas" w:cs="Consolas"/>
                <w:color w:val="FF0000"/>
                <w:sz w:val="24"/>
                <w:szCs w:val="24"/>
              </w:rPr>
              <w:t>name</w:t>
            </w: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97273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proofErr w:type="spellStart"/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CrmOnline</w:t>
            </w:r>
            <w:proofErr w:type="spellEnd"/>
            <w:r w:rsidRPr="0097273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</w:t>
            </w:r>
            <w:r w:rsidRPr="00972730">
              <w:rPr>
                <w:rFonts w:ascii="Consolas" w:hAnsi="Consolas" w:cs="Consolas"/>
                <w:color w:val="FF0000"/>
                <w:sz w:val="24"/>
                <w:szCs w:val="24"/>
              </w:rPr>
              <w:t>connectionString</w:t>
            </w: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97273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Url=https://qajuly17.crm11.dynamics.com;Username=paul@qajuly17.onmicrosoft.com;Password=QaJuly17;authtype=Office365</w:t>
            </w:r>
            <w:r w:rsidRPr="0097273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/&gt;</w:t>
            </w:r>
          </w:p>
          <w:p w:rsidR="00972730" w:rsidRPr="00972730" w:rsidRDefault="00972730" w:rsidP="00972730">
            <w:pPr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&lt;/</w:t>
            </w:r>
            <w:proofErr w:type="spellStart"/>
            <w:r w:rsidRPr="00972730">
              <w:rPr>
                <w:rFonts w:ascii="Consolas" w:hAnsi="Consolas" w:cs="Consolas"/>
                <w:color w:val="A31515"/>
                <w:sz w:val="24"/>
                <w:szCs w:val="24"/>
              </w:rPr>
              <w:t>connectionStrings</w:t>
            </w:r>
            <w:proofErr w:type="spellEnd"/>
            <w:r w:rsidRPr="00972730">
              <w:rPr>
                <w:rFonts w:ascii="Consolas" w:hAnsi="Consolas" w:cs="Consolas"/>
                <w:color w:val="0000FF"/>
                <w:sz w:val="24"/>
                <w:szCs w:val="24"/>
              </w:rPr>
              <w:t>&gt;</w:t>
            </w:r>
          </w:p>
          <w:p w:rsidR="00972730" w:rsidRDefault="00972730" w:rsidP="00972730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72730" w:rsidRDefault="00972730" w:rsidP="00972730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72730" w:rsidRPr="00FD7F79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FD7F79">
              <w:rPr>
                <w:rFonts w:ascii="Arial" w:hAnsi="Arial" w:cs="Arial"/>
                <w:sz w:val="24"/>
                <w:szCs w:val="24"/>
              </w:rPr>
              <w:t xml:space="preserve">Note: replace the username and password and the </w:t>
            </w:r>
            <w:proofErr w:type="spellStart"/>
            <w:r w:rsidRPr="00FD7F79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FD7F79">
              <w:rPr>
                <w:rFonts w:ascii="Arial" w:hAnsi="Arial" w:cs="Arial"/>
                <w:sz w:val="24"/>
                <w:szCs w:val="24"/>
              </w:rPr>
              <w:t xml:space="preserve"> so that they match ones correct for your tenancy.</w:t>
            </w:r>
          </w:p>
          <w:p w:rsidR="00972730" w:rsidRP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972730" w:rsidP="001B5871">
            <w:pPr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170" w:type="dxa"/>
          </w:tcPr>
          <w:p w:rsidR="00972730" w:rsidRDefault="004C3A07" w:rsidP="00972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Inside Form1 Class, d</w:t>
            </w:r>
            <w:r w:rsidR="00972730">
              <w:rPr>
                <w:rFonts w:ascii="Arial" w:hAnsi="Arial" w:cs="Arial"/>
                <w:sz w:val="24"/>
                <w:szCs w:val="24"/>
              </w:rPr>
              <w:t xml:space="preserve">eclare a private </w:t>
            </w:r>
            <w:proofErr w:type="spellStart"/>
            <w:r w:rsidR="00972730">
              <w:rPr>
                <w:rFonts w:ascii="Arial" w:hAnsi="Arial" w:cs="Arial"/>
                <w:sz w:val="24"/>
                <w:szCs w:val="24"/>
              </w:rPr>
              <w:t>parameter</w:t>
            </w:r>
            <w:r w:rsidR="00972730" w:rsidRPr="00972730">
              <w:rPr>
                <w:rFonts w:ascii="Arial" w:hAnsi="Arial" w:cs="Arial"/>
                <w:sz w:val="24"/>
                <w:szCs w:val="24"/>
              </w:rPr>
              <w:t>less</w:t>
            </w:r>
            <w:proofErr w:type="spellEnd"/>
            <w:r w:rsidR="00972730" w:rsidRPr="00972730">
              <w:rPr>
                <w:rFonts w:ascii="Arial" w:hAnsi="Arial" w:cs="Arial"/>
                <w:sz w:val="24"/>
                <w:szCs w:val="24"/>
              </w:rPr>
              <w:t xml:space="preserve">  function named </w:t>
            </w:r>
            <w:proofErr w:type="spellStart"/>
            <w:r w:rsidR="00972730" w:rsidRPr="00972730">
              <w:rPr>
                <w:rFonts w:ascii="Arial" w:hAnsi="Arial" w:cs="Arial"/>
                <w:sz w:val="24"/>
                <w:szCs w:val="24"/>
              </w:rPr>
              <w:t>createOrgServiceClient</w:t>
            </w:r>
            <w:proofErr w:type="spellEnd"/>
            <w:r w:rsidR="00972730" w:rsidRPr="00972730">
              <w:rPr>
                <w:rFonts w:ascii="Arial" w:hAnsi="Arial" w:cs="Arial"/>
                <w:sz w:val="24"/>
                <w:szCs w:val="24"/>
              </w:rPr>
              <w:t xml:space="preserve"> that returns an object of type </w:t>
            </w:r>
            <w:proofErr w:type="spellStart"/>
            <w:r w:rsidR="00972730" w:rsidRPr="00972730">
              <w:rPr>
                <w:rFonts w:ascii="Arial" w:hAnsi="Arial" w:cs="Arial"/>
                <w:sz w:val="24"/>
                <w:szCs w:val="24"/>
              </w:rPr>
              <w:t>CrmServiceClient</w:t>
            </w:r>
            <w:proofErr w:type="spellEnd"/>
            <w:r w:rsidR="00972730" w:rsidRPr="0097273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972730" w:rsidP="00972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eastAsia="en-GB"/>
              </w:rPr>
              <w:drawing>
                <wp:inline distT="0" distB="0" distL="0" distR="0" wp14:anchorId="588DEF97" wp14:editId="582D4CA5">
                  <wp:extent cx="5095875" cy="1458387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6842" cy="148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3A07" w:rsidRDefault="004C3A07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Now </w:t>
            </w:r>
            <w:r w:rsidRPr="00FD7F79">
              <w:rPr>
                <w:rFonts w:ascii="Arial" w:hAnsi="Arial" w:cs="Arial"/>
                <w:color w:val="000000"/>
                <w:sz w:val="24"/>
                <w:szCs w:val="24"/>
              </w:rPr>
              <w:t xml:space="preserve">fix the issues related to the missing using statement by clicking on the red line under the </w:t>
            </w:r>
            <w:proofErr w:type="spellStart"/>
            <w:r w:rsidRPr="00FD7F79">
              <w:rPr>
                <w:rFonts w:ascii="Arial" w:hAnsi="Arial" w:cs="Arial"/>
                <w:color w:val="000000"/>
                <w:sz w:val="24"/>
                <w:szCs w:val="24"/>
              </w:rPr>
              <w:t>CrmServiceClient</w:t>
            </w:r>
            <w:proofErr w:type="spellEnd"/>
            <w:r w:rsidRPr="00FD7F79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datatype and the hit the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CTRL+. Key combination allowing it to</w:t>
            </w:r>
            <w:r w:rsidRPr="00FD7F79">
              <w:rPr>
                <w:rFonts w:ascii="Arial" w:hAnsi="Arial" w:cs="Arial"/>
                <w:color w:val="000000"/>
                <w:sz w:val="24"/>
                <w:szCs w:val="24"/>
              </w:rPr>
              <w:t xml:space="preserve"> add the appropriate using statement to the Form1.cs file</w:t>
            </w: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C3A07" w:rsidRPr="00FD7F79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C3A07" w:rsidRPr="00972730" w:rsidRDefault="004C3A07" w:rsidP="00972730">
            <w:pPr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4C3A07" w:rsidP="001B5871">
            <w:pPr>
              <w:rPr>
                <w:rFonts w:asciiTheme="majorHAnsi" w:hAnsiTheme="majorHAnsi"/>
              </w:rPr>
            </w:pPr>
            <w:r>
              <w:rPr>
                <w:rFonts w:ascii="Calibri Light" w:hAnsi="Calibri Light"/>
                <w:noProof/>
                <w:lang w:eastAsia="en-GB"/>
              </w:rPr>
              <w:drawing>
                <wp:inline distT="0" distB="0" distL="0" distR="0" wp14:anchorId="7B4C4BBE" wp14:editId="3902C111">
                  <wp:extent cx="5734050" cy="13239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3A07" w:rsidRDefault="004C3A07" w:rsidP="001B5871">
            <w:pPr>
              <w:rPr>
                <w:rFonts w:asciiTheme="majorHAnsi" w:hAnsiTheme="majorHAnsi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D7F79">
              <w:rPr>
                <w:rFonts w:ascii="Arial" w:hAnsi="Arial" w:cs="Arial"/>
                <w:sz w:val="24"/>
                <w:szCs w:val="24"/>
              </w:rPr>
              <w:t xml:space="preserve">There will still be red warnings related to the function not returning an object of type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CrmServiceClient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. Which will resolved soon.</w:t>
            </w: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C3A07" w:rsidRPr="00FD7F79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Pr="00FD7F79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Pr="00FD7F79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Default="004C3A07" w:rsidP="001B5871">
            <w:pPr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4C3A07" w:rsidP="001B5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8170" w:type="dxa"/>
          </w:tcPr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to the existing using statements at the top of the file, a</w:t>
            </w:r>
            <w:r w:rsidRPr="00FD7F79">
              <w:rPr>
                <w:rFonts w:ascii="Arial" w:hAnsi="Arial" w:cs="Arial"/>
                <w:sz w:val="24"/>
                <w:szCs w:val="24"/>
              </w:rPr>
              <w:t xml:space="preserve"> using statement to the </w:t>
            </w:r>
            <w:proofErr w:type="spellStart"/>
            <w:r w:rsidRPr="00FD7F79">
              <w:rPr>
                <w:rFonts w:ascii="Arial" w:hAnsi="Arial" w:cs="Arial"/>
                <w:sz w:val="24"/>
                <w:szCs w:val="24"/>
              </w:rPr>
              <w:t>System.Configuration</w:t>
            </w:r>
            <w:proofErr w:type="spellEnd"/>
            <w:r w:rsidRPr="00FD7F79">
              <w:rPr>
                <w:rFonts w:ascii="Arial" w:hAnsi="Arial" w:cs="Arial"/>
                <w:sz w:val="24"/>
                <w:szCs w:val="24"/>
              </w:rPr>
              <w:t xml:space="preserve"> namespace.</w:t>
            </w: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C3A07">
              <w:rPr>
                <w:rFonts w:ascii="Arial" w:hAnsi="Arial" w:cs="Arial"/>
                <w:sz w:val="24"/>
                <w:szCs w:val="24"/>
              </w:rPr>
              <w:t xml:space="preserve">Add a statement to the </w:t>
            </w:r>
            <w:proofErr w:type="spellStart"/>
            <w:r w:rsidRPr="004C3A07">
              <w:rPr>
                <w:rFonts w:ascii="Arial" w:hAnsi="Arial" w:cs="Arial"/>
                <w:sz w:val="24"/>
                <w:szCs w:val="24"/>
              </w:rPr>
              <w:t>createOrgServiceClient</w:t>
            </w:r>
            <w:proofErr w:type="spellEnd"/>
            <w:r w:rsidRPr="004C3A07">
              <w:rPr>
                <w:rFonts w:ascii="Arial" w:hAnsi="Arial" w:cs="Arial"/>
                <w:sz w:val="24"/>
                <w:szCs w:val="24"/>
              </w:rPr>
              <w:t xml:space="preserve"> function tha</w:t>
            </w:r>
            <w:r>
              <w:rPr>
                <w:rFonts w:ascii="Arial" w:hAnsi="Arial" w:cs="Arial"/>
                <w:sz w:val="24"/>
                <w:szCs w:val="24"/>
              </w:rPr>
              <w:t>t reads the connection string an</w:t>
            </w:r>
            <w:r w:rsidRPr="004C3A07">
              <w:rPr>
                <w:rFonts w:ascii="Arial" w:hAnsi="Arial" w:cs="Arial"/>
                <w:sz w:val="24"/>
                <w:szCs w:val="24"/>
              </w:rPr>
              <w:t xml:space="preserve">d stores it in a string variable named </w:t>
            </w:r>
            <w:proofErr w:type="spellStart"/>
            <w:r w:rsidRPr="004C3A07">
              <w:rPr>
                <w:rFonts w:ascii="Arial" w:hAnsi="Arial" w:cs="Arial"/>
                <w:sz w:val="24"/>
                <w:szCs w:val="24"/>
              </w:rPr>
              <w:t>cnString</w:t>
            </w:r>
            <w:proofErr w:type="spellEnd"/>
            <w:proofErr w:type="gramStart"/>
            <w:r w:rsidRPr="004C3A07">
              <w:rPr>
                <w:rFonts w:ascii="Arial" w:hAnsi="Arial" w:cs="Arial"/>
                <w:sz w:val="24"/>
                <w:szCs w:val="24"/>
              </w:rPr>
              <w:t>;.</w:t>
            </w:r>
            <w:proofErr w:type="gramEnd"/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7F79">
              <w:rPr>
                <w:rFonts w:ascii="Arial" w:hAnsi="Arial" w:cs="Arial"/>
                <w:sz w:val="24"/>
                <w:szCs w:val="24"/>
              </w:rPr>
              <w:t xml:space="preserve">Below the statement you’ve just added create a new instance of a </w:t>
            </w:r>
            <w:proofErr w:type="spellStart"/>
            <w:r w:rsidRPr="00FD7F79">
              <w:rPr>
                <w:rFonts w:ascii="Arial" w:hAnsi="Arial" w:cs="Arial"/>
                <w:sz w:val="24"/>
                <w:szCs w:val="24"/>
              </w:rPr>
              <w:t>CrmServiceClient</w:t>
            </w:r>
            <w:proofErr w:type="spellEnd"/>
            <w:r w:rsidRPr="00FD7F79">
              <w:rPr>
                <w:rFonts w:ascii="Arial" w:hAnsi="Arial" w:cs="Arial"/>
                <w:sz w:val="24"/>
                <w:szCs w:val="24"/>
              </w:rPr>
              <w:t xml:space="preserve"> passing the </w:t>
            </w:r>
            <w:proofErr w:type="spellStart"/>
            <w:r w:rsidRPr="00FD7F79">
              <w:rPr>
                <w:rFonts w:ascii="Arial" w:hAnsi="Arial" w:cs="Arial"/>
                <w:sz w:val="24"/>
                <w:szCs w:val="24"/>
              </w:rPr>
              <w:t>cnString</w:t>
            </w:r>
            <w:proofErr w:type="spellEnd"/>
            <w:r w:rsidRPr="00FD7F79">
              <w:rPr>
                <w:rFonts w:ascii="Arial" w:hAnsi="Arial" w:cs="Arial"/>
                <w:sz w:val="24"/>
                <w:szCs w:val="24"/>
              </w:rPr>
              <w:t xml:space="preserve"> variable to the constructor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assign this to the return value of the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function </w:t>
            </w:r>
            <w:r w:rsidRPr="00FD7F79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  <w:r w:rsidRPr="00FD7F79">
              <w:rPr>
                <w:rFonts w:ascii="Arial" w:hAnsi="Arial" w:cs="Arial"/>
                <w:sz w:val="24"/>
                <w:szCs w:val="24"/>
              </w:rPr>
              <w:t xml:space="preserve"> You should end up with the function shown below</w:t>
            </w: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C3A07">
              <w:rPr>
                <w:rFonts w:ascii="Consolas" w:hAnsi="Consolas" w:cs="Consolas"/>
                <w:color w:val="0000FF"/>
                <w:sz w:val="24"/>
                <w:szCs w:val="24"/>
              </w:rPr>
              <w:t>private</w:t>
            </w:r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CrmServiceClient</w:t>
            </w:r>
            <w:proofErr w:type="spellEnd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createOrgServiceClient</w:t>
            </w:r>
            <w:proofErr w:type="spellEnd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</w:p>
          <w:p w:rsid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2051DF" w:rsidRPr="004C3A07" w:rsidRDefault="002051DF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4C3A07" w:rsidRPr="004C3A07" w:rsidRDefault="002051DF" w:rsidP="002051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</w:t>
            </w:r>
            <w:r w:rsidR="004C3A07" w:rsidRPr="004C3A07">
              <w:rPr>
                <w:rFonts w:ascii="Consolas" w:hAnsi="Consolas" w:cs="Consolas"/>
                <w:color w:val="0000FF"/>
                <w:sz w:val="24"/>
                <w:szCs w:val="24"/>
              </w:rPr>
              <w:t>string</w:t>
            </w:r>
            <w:r w:rsid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3A07">
              <w:rPr>
                <w:rFonts w:ascii="Consolas" w:hAnsi="Consolas" w:cs="Consolas"/>
                <w:color w:val="000000"/>
                <w:sz w:val="24"/>
                <w:szCs w:val="24"/>
              </w:rPr>
              <w:t>cnString</w:t>
            </w:r>
            <w:proofErr w:type="spellEnd"/>
            <w:r w:rsid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 w:rsidR="004C3A07"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ConfigurationManager.ConnectionStrings[</w:t>
            </w:r>
            <w:r w:rsidR="004C3A07" w:rsidRPr="004C3A07">
              <w:rPr>
                <w:rFonts w:ascii="Consolas" w:hAnsi="Consolas" w:cs="Consolas"/>
                <w:color w:val="A31515"/>
                <w:sz w:val="24"/>
                <w:szCs w:val="24"/>
              </w:rPr>
              <w:t>"CrmOnline"</w:t>
            </w:r>
            <w:r w:rsidR="004C3A07"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].ConnectionString;</w:t>
            </w:r>
          </w:p>
          <w:p w:rsidR="004C3A07" w:rsidRPr="004C3A07" w:rsidRDefault="004C3A07" w:rsidP="002051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ind w:firstLine="720"/>
              <w:rPr>
                <w:rFonts w:ascii="Calibri Light" w:hAnsi="Calibri Light"/>
                <w:sz w:val="24"/>
                <w:szCs w:val="24"/>
              </w:rPr>
            </w:pPr>
            <w:r w:rsidRPr="004C3A07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C3A07">
              <w:rPr>
                <w:rFonts w:ascii="Consolas" w:hAnsi="Consolas" w:cs="Consolas"/>
                <w:color w:val="0000FF"/>
                <w:sz w:val="24"/>
                <w:szCs w:val="24"/>
              </w:rPr>
              <w:t>new</w:t>
            </w:r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CrmServiceClient</w:t>
            </w:r>
            <w:proofErr w:type="spellEnd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cnString</w:t>
            </w:r>
            <w:proofErr w:type="spellEnd"/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C3A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}</w:t>
            </w:r>
          </w:p>
          <w:p w:rsidR="004C3A07" w:rsidRPr="004C3A07" w:rsidRDefault="004C3A07" w:rsidP="004C3A0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972730" w:rsidP="001B5871">
            <w:pPr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0" w:type="dxa"/>
          </w:tcPr>
          <w:p w:rsidR="002051DF" w:rsidRDefault="002051DF" w:rsidP="002051DF">
            <w:pPr>
              <w:autoSpaceDE w:val="0"/>
              <w:autoSpaceDN w:val="0"/>
              <w:adjustRightInd w:val="0"/>
              <w:rPr>
                <w:rFonts w:ascii="Calibri Light" w:hAnsi="Calibri Light"/>
              </w:rPr>
            </w:pPr>
          </w:p>
          <w:p w:rsidR="002051DF" w:rsidRP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51DF">
              <w:rPr>
                <w:rFonts w:ascii="Arial" w:hAnsi="Arial" w:cs="Arial"/>
                <w:sz w:val="24"/>
                <w:szCs w:val="24"/>
              </w:rPr>
              <w:t xml:space="preserve">Modify the button1_click event handler. Update the using statement and add calls to create the </w:t>
            </w:r>
            <w:proofErr w:type="spellStart"/>
            <w:r w:rsidRPr="002051DF">
              <w:rPr>
                <w:rFonts w:ascii="Arial" w:hAnsi="Arial" w:cs="Arial"/>
                <w:sz w:val="24"/>
                <w:szCs w:val="24"/>
              </w:rPr>
              <w:t>CrmServiceClient</w:t>
            </w:r>
            <w:proofErr w:type="spellEnd"/>
            <w:r w:rsidRPr="002051DF">
              <w:rPr>
                <w:rFonts w:ascii="Arial" w:hAnsi="Arial" w:cs="Arial"/>
                <w:sz w:val="24"/>
                <w:szCs w:val="24"/>
              </w:rPr>
              <w:t xml:space="preserve"> and assign it to a variable of that type named </w:t>
            </w:r>
            <w:proofErr w:type="spellStart"/>
            <w:r w:rsidRPr="002051DF">
              <w:rPr>
                <w:rFonts w:ascii="Arial" w:hAnsi="Arial" w:cs="Arial"/>
                <w:sz w:val="24"/>
                <w:szCs w:val="24"/>
              </w:rPr>
              <w:t>cmrServiceClient</w:t>
            </w:r>
            <w:proofErr w:type="spellEnd"/>
            <w:r w:rsidRPr="002051D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051DF" w:rsidRPr="00FD7F79" w:rsidRDefault="002051DF" w:rsidP="002051D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51DF">
              <w:rPr>
                <w:rFonts w:ascii="Arial" w:hAnsi="Arial" w:cs="Arial"/>
                <w:sz w:val="24"/>
                <w:szCs w:val="24"/>
              </w:rPr>
              <w:t>Note changes have been circled in red.</w:t>
            </w:r>
          </w:p>
          <w:p w:rsid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2051DF" w:rsidRP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 Light" w:hAnsi="Calibri Light"/>
                <w:noProof/>
                <w:lang w:eastAsia="en-GB"/>
              </w:rPr>
              <w:drawing>
                <wp:inline distT="0" distB="0" distL="0" distR="0" wp14:anchorId="726DD7DA" wp14:editId="7AFEBED4">
                  <wp:extent cx="5852160" cy="226187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720" cy="2278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2730" w:rsidRDefault="00972730" w:rsidP="002051DF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</w:tr>
      <w:tr w:rsidR="00972730" w:rsidTr="00972730">
        <w:tc>
          <w:tcPr>
            <w:tcW w:w="846" w:type="dxa"/>
          </w:tcPr>
          <w:p w:rsidR="00972730" w:rsidRPr="00972730" w:rsidRDefault="00972730" w:rsidP="001B5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0" w:type="dxa"/>
          </w:tcPr>
          <w:p w:rsidR="002051DF" w:rsidRP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051DF">
              <w:rPr>
                <w:rFonts w:ascii="Arial" w:hAnsi="Arial" w:cs="Arial"/>
                <w:sz w:val="24"/>
                <w:szCs w:val="24"/>
              </w:rPr>
              <w:t>Run the app and check that it continues to function correctly</w:t>
            </w:r>
          </w:p>
          <w:p w:rsidR="002051DF" w:rsidRPr="00FD7F79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FC5F32" w:rsidRPr="00FD7F79" w:rsidRDefault="00FC5F32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2051DF" w:rsidRDefault="002051DF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D7F79">
              <w:rPr>
                <w:rFonts w:ascii="Arial" w:hAnsi="Arial" w:cs="Arial"/>
                <w:sz w:val="24"/>
                <w:szCs w:val="24"/>
              </w:rPr>
              <w:t xml:space="preserve">Conclusion you can use the Tooling Connector library to create a proxy object that will communicate with the Dynamics 365 </w:t>
            </w:r>
            <w:proofErr w:type="spellStart"/>
            <w:r w:rsidRPr="00FD7F79">
              <w:rPr>
                <w:rFonts w:ascii="Arial" w:hAnsi="Arial" w:cs="Arial"/>
                <w:sz w:val="24"/>
                <w:szCs w:val="24"/>
              </w:rPr>
              <w:t>OrganisationalServices</w:t>
            </w:r>
            <w:proofErr w:type="spellEnd"/>
            <w:r w:rsidRPr="00FD7F79">
              <w:rPr>
                <w:rFonts w:ascii="Arial" w:hAnsi="Arial" w:cs="Arial"/>
                <w:sz w:val="24"/>
                <w:szCs w:val="24"/>
              </w:rPr>
              <w:t xml:space="preserve"> Web Service.</w:t>
            </w:r>
          </w:p>
          <w:p w:rsidR="00FC5F32" w:rsidRPr="00FD7F79" w:rsidRDefault="00FC5F32" w:rsidP="002051D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972730" w:rsidRDefault="00972730" w:rsidP="001B5871">
            <w:pPr>
              <w:rPr>
                <w:rFonts w:asciiTheme="majorHAnsi" w:hAnsiTheme="majorHAnsi"/>
              </w:rPr>
            </w:pPr>
          </w:p>
        </w:tc>
      </w:tr>
    </w:tbl>
    <w:p w:rsidR="001B5871" w:rsidRPr="002F303A" w:rsidRDefault="001B5871" w:rsidP="001B5871">
      <w:pPr>
        <w:rPr>
          <w:rFonts w:asciiTheme="majorHAnsi" w:hAnsiTheme="majorHAnsi"/>
        </w:rPr>
      </w:pPr>
      <w:r w:rsidRPr="002F303A">
        <w:rPr>
          <w:rFonts w:asciiTheme="majorHAnsi" w:hAnsiTheme="majorHAnsi"/>
        </w:rPr>
        <w:t xml:space="preserve">       </w:t>
      </w:r>
    </w:p>
    <w:p w:rsidR="00C60328" w:rsidRDefault="00C60328" w:rsidP="006017C1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</w:rPr>
      </w:pPr>
      <w:bookmarkStart w:id="0" w:name="_GoBack"/>
      <w:bookmarkEnd w:id="0"/>
    </w:p>
    <w:sectPr w:rsidR="00C6032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21D" w:rsidRDefault="0043121D" w:rsidP="000E627A">
      <w:pPr>
        <w:spacing w:after="0" w:line="240" w:lineRule="auto"/>
      </w:pPr>
      <w:r>
        <w:separator/>
      </w:r>
    </w:p>
  </w:endnote>
  <w:endnote w:type="continuationSeparator" w:id="0">
    <w:p w:rsidR="0043121D" w:rsidRDefault="0043121D" w:rsidP="000E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21D" w:rsidRDefault="0043121D" w:rsidP="000E627A">
      <w:pPr>
        <w:spacing w:after="0" w:line="240" w:lineRule="auto"/>
      </w:pPr>
      <w:r>
        <w:separator/>
      </w:r>
    </w:p>
  </w:footnote>
  <w:footnote w:type="continuationSeparator" w:id="0">
    <w:p w:rsidR="0043121D" w:rsidRDefault="0043121D" w:rsidP="000E6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8AC" w:rsidRDefault="008148AC" w:rsidP="008148AC">
    <w:pPr>
      <w:pStyle w:val="Header"/>
    </w:pPr>
    <w:r>
      <w:t>Dynamics CRM and Dynamics 365 Fast Track for Developers</w:t>
    </w:r>
  </w:p>
  <w:p w:rsidR="00D747C7" w:rsidRDefault="00431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F75F4"/>
    <w:multiLevelType w:val="hybridMultilevel"/>
    <w:tmpl w:val="8ABCD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A"/>
    <w:rsid w:val="00041D19"/>
    <w:rsid w:val="00090CA3"/>
    <w:rsid w:val="00091784"/>
    <w:rsid w:val="000A4068"/>
    <w:rsid w:val="000D5722"/>
    <w:rsid w:val="000E627A"/>
    <w:rsid w:val="00115444"/>
    <w:rsid w:val="00154184"/>
    <w:rsid w:val="00155832"/>
    <w:rsid w:val="00163169"/>
    <w:rsid w:val="001B5871"/>
    <w:rsid w:val="002051DF"/>
    <w:rsid w:val="00290EED"/>
    <w:rsid w:val="002C3FB3"/>
    <w:rsid w:val="002F2B65"/>
    <w:rsid w:val="002F303A"/>
    <w:rsid w:val="0032110D"/>
    <w:rsid w:val="00355210"/>
    <w:rsid w:val="003A3E83"/>
    <w:rsid w:val="003C598C"/>
    <w:rsid w:val="003F4A25"/>
    <w:rsid w:val="004211FB"/>
    <w:rsid w:val="00421A5B"/>
    <w:rsid w:val="00422284"/>
    <w:rsid w:val="0043121D"/>
    <w:rsid w:val="00481361"/>
    <w:rsid w:val="004953E3"/>
    <w:rsid w:val="004C3A07"/>
    <w:rsid w:val="004D25B7"/>
    <w:rsid w:val="004D27E5"/>
    <w:rsid w:val="004F5052"/>
    <w:rsid w:val="0050527C"/>
    <w:rsid w:val="00534435"/>
    <w:rsid w:val="00592D95"/>
    <w:rsid w:val="005962D1"/>
    <w:rsid w:val="005963F0"/>
    <w:rsid w:val="005C2B04"/>
    <w:rsid w:val="005E26BA"/>
    <w:rsid w:val="006017C1"/>
    <w:rsid w:val="006B10BA"/>
    <w:rsid w:val="006C2B1A"/>
    <w:rsid w:val="006D26F0"/>
    <w:rsid w:val="0070603F"/>
    <w:rsid w:val="00715821"/>
    <w:rsid w:val="007160CF"/>
    <w:rsid w:val="00751CED"/>
    <w:rsid w:val="00754965"/>
    <w:rsid w:val="00757D52"/>
    <w:rsid w:val="0077418C"/>
    <w:rsid w:val="007C6756"/>
    <w:rsid w:val="007F568E"/>
    <w:rsid w:val="00813DDB"/>
    <w:rsid w:val="008148AC"/>
    <w:rsid w:val="00816F2E"/>
    <w:rsid w:val="00893FE2"/>
    <w:rsid w:val="00913650"/>
    <w:rsid w:val="0092202E"/>
    <w:rsid w:val="009649BC"/>
    <w:rsid w:val="00972730"/>
    <w:rsid w:val="00972C6C"/>
    <w:rsid w:val="009B161E"/>
    <w:rsid w:val="009C4B1D"/>
    <w:rsid w:val="009D110F"/>
    <w:rsid w:val="009D1D1C"/>
    <w:rsid w:val="009F7075"/>
    <w:rsid w:val="00A075E7"/>
    <w:rsid w:val="00A15804"/>
    <w:rsid w:val="00A21770"/>
    <w:rsid w:val="00A21D1F"/>
    <w:rsid w:val="00A2337E"/>
    <w:rsid w:val="00A33145"/>
    <w:rsid w:val="00A47C65"/>
    <w:rsid w:val="00A76CA1"/>
    <w:rsid w:val="00A963B3"/>
    <w:rsid w:val="00AB45D7"/>
    <w:rsid w:val="00AB530B"/>
    <w:rsid w:val="00AB5F9D"/>
    <w:rsid w:val="00AF4AEF"/>
    <w:rsid w:val="00B3486A"/>
    <w:rsid w:val="00B67EB1"/>
    <w:rsid w:val="00BB5BC4"/>
    <w:rsid w:val="00BE09DD"/>
    <w:rsid w:val="00C010CA"/>
    <w:rsid w:val="00C27E4A"/>
    <w:rsid w:val="00C60328"/>
    <w:rsid w:val="00C85E63"/>
    <w:rsid w:val="00CA7E07"/>
    <w:rsid w:val="00CC04C9"/>
    <w:rsid w:val="00CD3117"/>
    <w:rsid w:val="00CD356B"/>
    <w:rsid w:val="00D04E6C"/>
    <w:rsid w:val="00D07B8D"/>
    <w:rsid w:val="00D105E8"/>
    <w:rsid w:val="00D66FB6"/>
    <w:rsid w:val="00D722CD"/>
    <w:rsid w:val="00D87576"/>
    <w:rsid w:val="00E04BCC"/>
    <w:rsid w:val="00E10B3D"/>
    <w:rsid w:val="00E33ED8"/>
    <w:rsid w:val="00E40430"/>
    <w:rsid w:val="00E71BD2"/>
    <w:rsid w:val="00E7723B"/>
    <w:rsid w:val="00EA7D5B"/>
    <w:rsid w:val="00F23413"/>
    <w:rsid w:val="00F65825"/>
    <w:rsid w:val="00F8667E"/>
    <w:rsid w:val="00FC0DC4"/>
    <w:rsid w:val="00FC5F32"/>
    <w:rsid w:val="00FD7F79"/>
    <w:rsid w:val="00F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E93AC"/>
  <w15:chartTrackingRefBased/>
  <w15:docId w15:val="{093F9D57-00D1-4214-8924-B828583D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7A"/>
  </w:style>
  <w:style w:type="paragraph" w:styleId="Heading1">
    <w:name w:val="heading 1"/>
    <w:basedOn w:val="Normal"/>
    <w:link w:val="Heading1Char"/>
    <w:uiPriority w:val="9"/>
    <w:qFormat/>
    <w:rsid w:val="000E6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E6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E6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D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7D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E627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62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E627A"/>
    <w:rPr>
      <w:b/>
      <w:bCs/>
    </w:rPr>
  </w:style>
  <w:style w:type="character" w:customStyle="1" w:styleId="dtbs-word">
    <w:name w:val="dtbs-word"/>
    <w:basedOn w:val="DefaultParagraphFont"/>
    <w:rsid w:val="000E627A"/>
  </w:style>
  <w:style w:type="character" w:customStyle="1" w:styleId="apple-converted-space">
    <w:name w:val="apple-converted-space"/>
    <w:basedOn w:val="DefaultParagraphFont"/>
    <w:rsid w:val="000E627A"/>
  </w:style>
  <w:style w:type="paragraph" w:styleId="NormalWeb">
    <w:name w:val="Normal (Web)"/>
    <w:basedOn w:val="Normal"/>
    <w:uiPriority w:val="99"/>
    <w:semiHidden/>
    <w:unhideWhenUsed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stlabel">
    <w:name w:val="listlabel"/>
    <w:basedOn w:val="Normal"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stitem">
    <w:name w:val="listitem"/>
    <w:basedOn w:val="Normal"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agebreak">
    <w:name w:val="pagebreak"/>
    <w:basedOn w:val="DefaultParagraphFont"/>
    <w:rsid w:val="000E627A"/>
  </w:style>
  <w:style w:type="character" w:styleId="Emphasis">
    <w:name w:val="Emphasis"/>
    <w:basedOn w:val="DefaultParagraphFont"/>
    <w:uiPriority w:val="20"/>
    <w:qFormat/>
    <w:rsid w:val="000E62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2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62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7A"/>
  </w:style>
  <w:style w:type="paragraph" w:styleId="Footer">
    <w:name w:val="footer"/>
    <w:basedOn w:val="Normal"/>
    <w:link w:val="FooterChar"/>
    <w:uiPriority w:val="99"/>
    <w:unhideWhenUsed/>
    <w:rsid w:val="000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7A"/>
  </w:style>
  <w:style w:type="paragraph" w:styleId="ListParagraph">
    <w:name w:val="List Paragraph"/>
    <w:basedOn w:val="Normal"/>
    <w:uiPriority w:val="34"/>
    <w:qFormat/>
    <w:rsid w:val="00FC0DC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7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707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B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57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7D5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D2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50016-C984-478A-A0A1-42356634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3C574663.dotm</Template>
  <TotalTime>1289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Hill, Roger</cp:lastModifiedBy>
  <cp:revision>17</cp:revision>
  <dcterms:created xsi:type="dcterms:W3CDTF">2017-08-14T16:38:00Z</dcterms:created>
  <dcterms:modified xsi:type="dcterms:W3CDTF">2019-01-13T21:47:00Z</dcterms:modified>
</cp:coreProperties>
</file>