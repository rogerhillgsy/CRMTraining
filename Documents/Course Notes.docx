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F1343" w14:textId="43BB116F" w:rsidR="007863CA" w:rsidRDefault="00403657" w:rsidP="00D51503">
      <w:pPr>
        <w:pStyle w:val="Title"/>
      </w:pPr>
      <w:r>
        <w:tab/>
      </w:r>
      <w:r w:rsidR="00D51503">
        <w:t>CRM Training</w:t>
      </w:r>
      <w:r w:rsidR="00565F05">
        <w:t xml:space="preserve"> Notes</w:t>
      </w:r>
    </w:p>
    <w:p w14:paraId="7F02C3E8" w14:textId="77CF1301" w:rsidR="00D51503" w:rsidRDefault="00DA65A2" w:rsidP="00DA65A2">
      <w:pPr>
        <w:pStyle w:val="Heading1"/>
      </w:pPr>
      <w:r>
        <w:t>Solution</w:t>
      </w:r>
    </w:p>
    <w:p w14:paraId="0E29CA13" w14:textId="77777777" w:rsidR="00DA65A2" w:rsidRDefault="00DA65A2"/>
    <w:p w14:paraId="41002E6F" w14:textId="0412CC8D" w:rsidR="00DA65A2" w:rsidRDefault="00DA65A2">
      <w:r>
        <w:t xml:space="preserve">A Solution with all of my working to the LABS is available here: </w:t>
      </w:r>
      <w:hyperlink r:id="rId5" w:history="1">
        <w:r w:rsidRPr="00F43F7E">
          <w:rPr>
            <w:rStyle w:val="Hyperlink"/>
          </w:rPr>
          <w:t>https://github.com/rogerhillgsy/CRMTraining</w:t>
        </w:r>
      </w:hyperlink>
    </w:p>
    <w:p w14:paraId="012A7103" w14:textId="603DF81D" w:rsidR="00DA65A2" w:rsidRDefault="00DA65A2"/>
    <w:p w14:paraId="446467E5" w14:textId="5759C2CE" w:rsidR="00DA65A2" w:rsidRDefault="00DA65A2">
      <w:r>
        <w:t>Pull this using GIT (Note this does not seem to work from within QA) and you should see something like this: -</w:t>
      </w:r>
    </w:p>
    <w:p w14:paraId="2993323A" w14:textId="0EFAA94C" w:rsidR="00DA65A2" w:rsidRDefault="00DA65A2"/>
    <w:p w14:paraId="413D945D" w14:textId="3386859B" w:rsidR="00DA65A2" w:rsidRDefault="00DA65A2">
      <w:r>
        <w:rPr>
          <w:noProof/>
          <w:lang w:eastAsia="en-GB"/>
        </w:rPr>
        <w:drawing>
          <wp:inline distT="0" distB="0" distL="0" distR="0" wp14:anchorId="4AC064C6" wp14:editId="36B4F7E1">
            <wp:extent cx="5727700" cy="299466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B090" w14:textId="3F65A2B9" w:rsidR="0006674A" w:rsidRDefault="0006674A" w:rsidP="00D51503">
      <w:pPr>
        <w:pStyle w:val="Heading1"/>
      </w:pPr>
      <w:r>
        <w:t>Nuget packages</w:t>
      </w:r>
    </w:p>
    <w:p w14:paraId="7A963948" w14:textId="28B04CA2" w:rsidR="0006674A" w:rsidRDefault="0006674A" w:rsidP="0006674A">
      <w:r>
        <w:t>In all case</w:t>
      </w:r>
      <w:r w:rsidR="00F32A49">
        <w:t>s</w:t>
      </w:r>
      <w:r>
        <w:t xml:space="preserve"> I would avoid making</w:t>
      </w:r>
      <w:r w:rsidR="00F32A49">
        <w:t xml:space="preserve"> </w:t>
      </w:r>
      <w:r>
        <w:t>direct references to the Microsoft.Xrm.Sdk.dll files.</w:t>
      </w:r>
    </w:p>
    <w:p w14:paraId="3920779D" w14:textId="2CD745A6" w:rsidR="0006674A" w:rsidRDefault="0006674A" w:rsidP="0006674A">
      <w:r>
        <w:t>I recommend using Nuget to access these dependencies: -</w:t>
      </w:r>
    </w:p>
    <w:p w14:paraId="5997B198" w14:textId="2B84E837" w:rsidR="0006674A" w:rsidRDefault="0006674A" w:rsidP="0006674A"/>
    <w:p w14:paraId="24CD5136" w14:textId="77777777" w:rsidR="0006674A" w:rsidRPr="0006674A" w:rsidRDefault="0006674A" w:rsidP="0006674A"/>
    <w:p w14:paraId="2822A1EE" w14:textId="3D835C4C" w:rsidR="00D51503" w:rsidRDefault="00D51503" w:rsidP="00D51503">
      <w:pPr>
        <w:pStyle w:val="Heading1"/>
      </w:pPr>
      <w:r>
        <w:t>Additional Labs</w:t>
      </w:r>
    </w:p>
    <w:p w14:paraId="53AAEAAC" w14:textId="77777777" w:rsidR="00D51503" w:rsidRDefault="00D51503" w:rsidP="00D51503">
      <w:pPr>
        <w:pStyle w:val="ListParagraph"/>
        <w:numPr>
          <w:ilvl w:val="0"/>
          <w:numId w:val="1"/>
        </w:numPr>
      </w:pPr>
      <w:r>
        <w:t>Action and Business Process Flow</w:t>
      </w:r>
    </w:p>
    <w:p w14:paraId="14EE49E6" w14:textId="13934E01" w:rsidR="007801EA" w:rsidRDefault="007801EA" w:rsidP="007801EA">
      <w:pPr>
        <w:pStyle w:val="ListParagraph"/>
        <w:numPr>
          <w:ilvl w:val="0"/>
          <w:numId w:val="1"/>
        </w:numPr>
      </w:pPr>
      <w:r>
        <w:t>Write Unit Test using FakeXrmEasy.</w:t>
      </w:r>
    </w:p>
    <w:p w14:paraId="15242E7E" w14:textId="458DCA5B" w:rsidR="00B94DE5" w:rsidRDefault="004C7C42" w:rsidP="007801EA">
      <w:pPr>
        <w:pStyle w:val="ListParagraph"/>
        <w:numPr>
          <w:ilvl w:val="0"/>
          <w:numId w:val="1"/>
        </w:numPr>
      </w:pPr>
      <w:r>
        <w:t>Use</w:t>
      </w:r>
      <w:r w:rsidR="00B94DE5">
        <w:t xml:space="preserve"> CRM Developer Toolkit to add a Plugin template to your plugins project.</w:t>
      </w:r>
    </w:p>
    <w:p w14:paraId="4AF9928B" w14:textId="77777777" w:rsidR="00B94DE5" w:rsidRDefault="00B94DE5" w:rsidP="007801EA">
      <w:pPr>
        <w:pStyle w:val="ListParagraph"/>
        <w:numPr>
          <w:ilvl w:val="0"/>
          <w:numId w:val="1"/>
        </w:numPr>
      </w:pPr>
    </w:p>
    <w:p w14:paraId="5EF99FB3" w14:textId="77777777" w:rsidR="00D51503" w:rsidRDefault="00471D36" w:rsidP="00D51503">
      <w:pPr>
        <w:pStyle w:val="ListParagraph"/>
        <w:numPr>
          <w:ilvl w:val="0"/>
          <w:numId w:val="1"/>
        </w:numPr>
      </w:pPr>
      <w:r>
        <w:t>Plugin to run on create and update of an entity, to write to trace the details of the PreImage, postImage and Target entity (where available).</w:t>
      </w:r>
      <w:r>
        <w:br/>
        <w:t>This should include a list of attributes + values</w:t>
      </w:r>
      <w:r>
        <w:br/>
        <w:t>Register against a contact and create and update a contact.</w:t>
      </w:r>
      <w:r>
        <w:br/>
        <w:t>Observe which images are present in each case, and the attributes that appear in each.</w:t>
      </w:r>
    </w:p>
    <w:p w14:paraId="2970805A" w14:textId="77777777" w:rsidR="00471D36" w:rsidRDefault="00471D36" w:rsidP="00D51503">
      <w:pPr>
        <w:pStyle w:val="ListParagraph"/>
        <w:numPr>
          <w:ilvl w:val="0"/>
          <w:numId w:val="1"/>
        </w:numPr>
      </w:pPr>
      <w:r>
        <w:t>Microsoft Flow</w:t>
      </w:r>
    </w:p>
    <w:p w14:paraId="5BF8CCDE" w14:textId="246ECBA2" w:rsidR="00471D36" w:rsidRDefault="00471D36" w:rsidP="00471D36">
      <w:pPr>
        <w:pStyle w:val="ListParagraph"/>
        <w:numPr>
          <w:ilvl w:val="1"/>
          <w:numId w:val="1"/>
        </w:numPr>
      </w:pPr>
      <w:r>
        <w:lastRenderedPageBreak/>
        <w:t>Create a Flow to interact with CRM.</w:t>
      </w:r>
    </w:p>
    <w:p w14:paraId="36411F73" w14:textId="77777777" w:rsidR="0000234A" w:rsidRDefault="000023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7615A3" w14:textId="7B605790" w:rsidR="0000234A" w:rsidRDefault="0000234A" w:rsidP="0000234A">
      <w:pPr>
        <w:pStyle w:val="Heading1"/>
      </w:pPr>
      <w:r>
        <w:lastRenderedPageBreak/>
        <w:t>Actions and Business Flow</w:t>
      </w:r>
    </w:p>
    <w:p w14:paraId="3A0C38E2" w14:textId="01EEFC77" w:rsidR="0000234A" w:rsidRDefault="0000234A" w:rsidP="0000234A"/>
    <w:p w14:paraId="485803D9" w14:textId="0336D4A2" w:rsidR="0000234A" w:rsidRDefault="0000234A" w:rsidP="0000234A">
      <w:r>
        <w:t>Create an Action on an account to update the description field.</w:t>
      </w:r>
    </w:p>
    <w:p w14:paraId="6988025F" w14:textId="130EB304" w:rsidR="0000234A" w:rsidRDefault="0000234A" w:rsidP="0000234A">
      <w:r>
        <w:t>Give it one argument of “New Description</w:t>
      </w:r>
    </w:p>
    <w:p w14:paraId="35F6501C" w14:textId="456C09BA" w:rsidR="0000234A" w:rsidRDefault="0000234A" w:rsidP="0000234A"/>
    <w:p w14:paraId="5CBE1051" w14:textId="12852712" w:rsidR="0000234A" w:rsidRPr="0000234A" w:rsidRDefault="0000234A" w:rsidP="0000234A">
      <w:r>
        <w:rPr>
          <w:noProof/>
          <w:lang w:eastAsia="en-GB"/>
        </w:rPr>
        <w:drawing>
          <wp:inline distT="0" distB="0" distL="0" distR="0" wp14:anchorId="193894FD" wp14:editId="68595E43">
            <wp:extent cx="4343400" cy="310346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397" cy="31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D32F" w14:textId="531D0B36" w:rsidR="0000234A" w:rsidRDefault="0000234A" w:rsidP="0000234A"/>
    <w:p w14:paraId="1C44060A" w14:textId="7D7ED7BB" w:rsidR="0000234A" w:rsidRDefault="0000234A" w:rsidP="0000234A">
      <w:r>
        <w:t>Add a step to update the account record with the new description parameter and the account name.</w:t>
      </w:r>
    </w:p>
    <w:p w14:paraId="0627130E" w14:textId="2412A5C7" w:rsidR="0000234A" w:rsidRDefault="0000234A" w:rsidP="0000234A"/>
    <w:p w14:paraId="7A6E84C7" w14:textId="39E3D57F" w:rsidR="0000234A" w:rsidRDefault="0000234A" w:rsidP="0000234A">
      <w:r>
        <w:rPr>
          <w:noProof/>
          <w:lang w:eastAsia="en-GB"/>
        </w:rPr>
        <w:drawing>
          <wp:inline distT="0" distB="0" distL="0" distR="0" wp14:anchorId="53366EE0" wp14:editId="5B251D59">
            <wp:extent cx="4146550" cy="282167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820" cy="28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2DC5" w14:textId="0E57E76B" w:rsidR="0000234A" w:rsidRDefault="0000234A" w:rsidP="0000234A"/>
    <w:p w14:paraId="5D55A7DF" w14:textId="5DE2D733" w:rsidR="0000234A" w:rsidRDefault="0000234A" w:rsidP="0000234A">
      <w:r>
        <w:t>Create a new Business Process flow on the Account.</w:t>
      </w:r>
    </w:p>
    <w:p w14:paraId="6266B53D" w14:textId="1943CCB7" w:rsidR="0000234A" w:rsidRDefault="0000234A" w:rsidP="0000234A"/>
    <w:p w14:paraId="59113D01" w14:textId="6558EE08" w:rsidR="0000234A" w:rsidRDefault="0000234A" w:rsidP="0000234A">
      <w:pPr>
        <w:keepNext/>
      </w:pPr>
      <w:r>
        <w:lastRenderedPageBreak/>
        <w:t>Create a first stage with a couple of fields.</w:t>
      </w:r>
    </w:p>
    <w:p w14:paraId="1FB0A1EB" w14:textId="7518BC61" w:rsidR="0000234A" w:rsidRDefault="0000234A" w:rsidP="0000234A">
      <w:pPr>
        <w:keepNext/>
      </w:pPr>
      <w:r>
        <w:rPr>
          <w:noProof/>
          <w:lang w:eastAsia="en-GB"/>
        </w:rPr>
        <w:drawing>
          <wp:inline distT="0" distB="0" distL="0" distR="0" wp14:anchorId="50FFD4EA" wp14:editId="43C89F2C">
            <wp:extent cx="4066265" cy="3400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761" cy="34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C920" w14:textId="77777777" w:rsidR="0000234A" w:rsidRDefault="0000234A" w:rsidP="0000234A">
      <w:pPr>
        <w:keepNext/>
      </w:pPr>
    </w:p>
    <w:p w14:paraId="1A45328A" w14:textId="71A73B6A" w:rsidR="0000234A" w:rsidRDefault="0000234A" w:rsidP="0000234A">
      <w:pPr>
        <w:keepNext/>
      </w:pPr>
      <w:r>
        <w:t>Then add an action step.</w:t>
      </w:r>
    </w:p>
    <w:p w14:paraId="379F4798" w14:textId="23D79AAE" w:rsidR="0000234A" w:rsidRDefault="0000234A" w:rsidP="0000234A">
      <w:pPr>
        <w:keepNext/>
      </w:pPr>
      <w:r>
        <w:t>Set the action to run the action you have just created.</w:t>
      </w:r>
    </w:p>
    <w:p w14:paraId="2155C521" w14:textId="39CD59B0" w:rsidR="0000234A" w:rsidRDefault="0000234A" w:rsidP="0000234A">
      <w:pPr>
        <w:keepNext/>
      </w:pPr>
      <w:r>
        <w:rPr>
          <w:noProof/>
          <w:lang w:eastAsia="en-GB"/>
        </w:rPr>
        <w:drawing>
          <wp:inline distT="0" distB="0" distL="0" distR="0" wp14:anchorId="15F67EF8" wp14:editId="51BAD05B">
            <wp:extent cx="4318000" cy="3610939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102" cy="361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F9F3" w14:textId="06D801E3" w:rsidR="0000234A" w:rsidRDefault="0000234A" w:rsidP="0000234A"/>
    <w:p w14:paraId="27CD183D" w14:textId="4D6BCDE0" w:rsidR="0000234A" w:rsidRDefault="0000234A" w:rsidP="0000234A">
      <w:r>
        <w:t>Add a second step with a couple more fields.</w:t>
      </w:r>
    </w:p>
    <w:p w14:paraId="3BC5F380" w14:textId="19AF5F9D" w:rsidR="0000234A" w:rsidRDefault="0000234A" w:rsidP="0000234A">
      <w:r>
        <w:rPr>
          <w:noProof/>
          <w:lang w:eastAsia="en-GB"/>
        </w:rPr>
        <w:lastRenderedPageBreak/>
        <w:drawing>
          <wp:inline distT="0" distB="0" distL="0" distR="0" wp14:anchorId="470107A6" wp14:editId="0C18422D">
            <wp:extent cx="5727700" cy="405828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C467" w14:textId="17CBF561" w:rsidR="0000234A" w:rsidRDefault="0000234A" w:rsidP="0000234A"/>
    <w:p w14:paraId="379DF868" w14:textId="77777777" w:rsidR="0000234A" w:rsidRDefault="0000234A" w:rsidP="0000234A">
      <w:r>
        <w:t>Validate and publish the BPF.</w:t>
      </w:r>
    </w:p>
    <w:p w14:paraId="7F635852" w14:textId="77777777" w:rsidR="0000234A" w:rsidRDefault="0000234A" w:rsidP="0000234A"/>
    <w:p w14:paraId="3A2EE114" w14:textId="77777777" w:rsidR="0000234A" w:rsidRDefault="0000234A" w:rsidP="0000234A">
      <w:r>
        <w:t>Create  a new account records.</w:t>
      </w:r>
    </w:p>
    <w:p w14:paraId="74059AB4" w14:textId="77777777" w:rsidR="0000234A" w:rsidRDefault="0000234A" w:rsidP="0000234A"/>
    <w:p w14:paraId="205AF37D" w14:textId="026B7D04" w:rsidR="0000234A" w:rsidRDefault="0000234A" w:rsidP="0000234A">
      <w:r>
        <w:t>Test yo</w:t>
      </w:r>
      <w:r w:rsidR="009A3D70">
        <w:t>ur new Action button in the BPF.</w:t>
      </w:r>
    </w:p>
    <w:p w14:paraId="70A7A4D8" w14:textId="64DB69CF" w:rsidR="009A3D70" w:rsidRDefault="009A3D70" w:rsidP="0000234A">
      <w:r>
        <w:rPr>
          <w:noProof/>
          <w:lang w:eastAsia="en-GB"/>
        </w:rPr>
        <w:drawing>
          <wp:inline distT="0" distB="0" distL="0" distR="0" wp14:anchorId="507707C9" wp14:editId="158237BB">
            <wp:extent cx="4329401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494" cy="196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4715" w14:textId="3FA0AB32" w:rsidR="0000234A" w:rsidRDefault="0000234A" w:rsidP="0000234A">
      <w:r>
        <w:t xml:space="preserve"> </w:t>
      </w:r>
    </w:p>
    <w:p w14:paraId="64EB9BB8" w14:textId="77777777" w:rsidR="009A3D70" w:rsidRDefault="009A3D70" w:rsidP="0000234A"/>
    <w:p w14:paraId="11D461BA" w14:textId="3DC1E113" w:rsidR="009A3D70" w:rsidRDefault="009A3D70" w:rsidP="0000234A">
      <w:r>
        <w:rPr>
          <w:noProof/>
          <w:lang w:eastAsia="en-GB"/>
        </w:rPr>
        <w:lastRenderedPageBreak/>
        <w:drawing>
          <wp:inline distT="0" distB="0" distL="0" distR="0" wp14:anchorId="3C5F4F81" wp14:editId="78AE9737">
            <wp:extent cx="3394075" cy="26106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2936" cy="26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59B6" w14:textId="173B7908" w:rsidR="007801EA" w:rsidRDefault="009A3D70" w:rsidP="0000234A">
      <w:r>
        <w:t>Enter values and observe the update to your Account records.</w:t>
      </w:r>
    </w:p>
    <w:p w14:paraId="5F9EE62C" w14:textId="4D53CD5C" w:rsidR="007801EA" w:rsidRDefault="007801EA">
      <w:r>
        <w:br w:type="page"/>
      </w:r>
    </w:p>
    <w:p w14:paraId="22FA29FA" w14:textId="46060815" w:rsidR="009F20DC" w:rsidRDefault="009F20DC" w:rsidP="00EB77CD">
      <w:pPr>
        <w:pStyle w:val="Heading1"/>
      </w:pPr>
      <w:r>
        <w:lastRenderedPageBreak/>
        <w:t>Lab 7D –</w:t>
      </w:r>
      <w:r w:rsidR="00EB77CD">
        <w:t xml:space="preserve"> Validate Postcode Interactively</w:t>
      </w:r>
    </w:p>
    <w:p w14:paraId="7070D7CE" w14:textId="0A56DE58" w:rsidR="00EB77CD" w:rsidRDefault="00EB77CD" w:rsidP="00EB77CD"/>
    <w:p w14:paraId="419C944F" w14:textId="54DFF815" w:rsidR="00EB77CD" w:rsidRDefault="00EB77CD" w:rsidP="00EB77CD">
      <w:r>
        <w:t>Add a postcode field to the Bank Account entity.</w:t>
      </w:r>
    </w:p>
    <w:p w14:paraId="27259B88" w14:textId="77777777" w:rsidR="00EB77CD" w:rsidRDefault="00EB77CD" w:rsidP="00EB77CD"/>
    <w:p w14:paraId="342093E0" w14:textId="16A06A46" w:rsidR="00EB77CD" w:rsidRDefault="00EB77CD" w:rsidP="00EB77CD">
      <w:r>
        <w:t xml:space="preserve">Create a change event on the </w:t>
      </w:r>
      <w:r w:rsidR="003A2C53">
        <w:t xml:space="preserve">Bank Account </w:t>
      </w:r>
      <w:r>
        <w:t>postcode field.</w:t>
      </w:r>
    </w:p>
    <w:p w14:paraId="4E5E902F" w14:textId="77777777" w:rsidR="00EB77CD" w:rsidRDefault="00EB77CD" w:rsidP="00EB77CD"/>
    <w:p w14:paraId="7C696F04" w14:textId="48444CCD" w:rsidR="00EB77CD" w:rsidRDefault="00EB77CD" w:rsidP="00EB77CD">
      <w:r>
        <w:t>Use the attached IoResponse class to validate the postcode. (</w:t>
      </w:r>
      <w:hyperlink r:id="rId14" w:history="1">
        <w:r w:rsidRPr="00F43F7E">
          <w:rPr>
            <w:rStyle w:val="Hyperlink"/>
          </w:rPr>
          <w:t>https://postcodes.io/</w:t>
        </w:r>
      </w:hyperlink>
      <w:r>
        <w:t xml:space="preserve"> - use the validation call)</w:t>
      </w:r>
    </w:p>
    <w:p w14:paraId="3FD5DB9D" w14:textId="77777777" w:rsidR="00EB77CD" w:rsidRPr="00EB77CD" w:rsidRDefault="00EB77CD" w:rsidP="00EB77CD"/>
    <w:p w14:paraId="70065F3D" w14:textId="77777777" w:rsidR="00EB77CD" w:rsidRDefault="00EB77CD"/>
    <w:p w14:paraId="57BAB8E4" w14:textId="77777777" w:rsidR="009F20DC" w:rsidRDefault="009F20DC"/>
    <w:p w14:paraId="51ADE51D" w14:textId="5659AEFF" w:rsidR="009A3D70" w:rsidRDefault="007801EA" w:rsidP="007801EA">
      <w:pPr>
        <w:pStyle w:val="Heading1"/>
      </w:pPr>
      <w:r>
        <w:t>Write unit test using FakeXrmEasy</w:t>
      </w:r>
    </w:p>
    <w:p w14:paraId="499B5191" w14:textId="6694F4DA" w:rsidR="007801EA" w:rsidRDefault="007801EA" w:rsidP="007801EA"/>
    <w:p w14:paraId="6790FF49" w14:textId="45258D47" w:rsidR="007801EA" w:rsidRDefault="007801EA" w:rsidP="007801EA">
      <w:r>
        <w:t>We will write a unit test to exercise our code activity from Module</w:t>
      </w:r>
      <w:r w:rsidR="00CE40A7">
        <w:t xml:space="preserve"> 4 Lab A.</w:t>
      </w:r>
    </w:p>
    <w:p w14:paraId="4CA9C41E" w14:textId="77777777" w:rsidR="00CE40A7" w:rsidRDefault="00CE40A7" w:rsidP="007801EA"/>
    <w:p w14:paraId="7B822C7A" w14:textId="27D59F3F" w:rsidR="007801EA" w:rsidRDefault="007801EA" w:rsidP="007801EA">
      <w:r>
        <w:t>Create a unit test, use Nuget to get FakeXrmEasy.9.</w:t>
      </w:r>
    </w:p>
    <w:p w14:paraId="494B0063" w14:textId="5D5AC143" w:rsidR="00CE40A7" w:rsidRDefault="00CE40A7" w:rsidP="007801EA"/>
    <w:p w14:paraId="7DB5055F" w14:textId="2558CC76" w:rsidR="00CE40A7" w:rsidRDefault="00CE40A7" w:rsidP="007801EA">
      <w:r>
        <w:t>Set up a fake context containing three accounts.</w:t>
      </w:r>
    </w:p>
    <w:p w14:paraId="5AA890D9" w14:textId="0FC9C7B3" w:rsidR="00CE40A7" w:rsidRDefault="00CE40A7" w:rsidP="007801EA"/>
    <w:p w14:paraId="4AFEE2F6" w14:textId="28C0CF36" w:rsidR="00CE40A7" w:rsidRDefault="00CE40A7" w:rsidP="007801EA">
      <w:r>
        <w:rPr>
          <w:noProof/>
          <w:lang w:eastAsia="en-GB"/>
        </w:rPr>
        <w:drawing>
          <wp:inline distT="0" distB="0" distL="0" distR="0" wp14:anchorId="07DA0D88" wp14:editId="3BBB03E9">
            <wp:extent cx="5727700" cy="4217670"/>
            <wp:effectExtent l="19050" t="19050" r="254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17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D57C08" w14:textId="240404AB" w:rsidR="00CE40A7" w:rsidRDefault="00CE40A7" w:rsidP="007801EA"/>
    <w:p w14:paraId="4933CBB8" w14:textId="4852A38A" w:rsidR="00CE40A7" w:rsidRDefault="00CE40A7" w:rsidP="007801EA">
      <w:r>
        <w:t>Run the unit test and debug through your code activity.</w:t>
      </w:r>
    </w:p>
    <w:p w14:paraId="705EF6FD" w14:textId="6B98D84D" w:rsidR="004C7C42" w:rsidRDefault="004C7C42">
      <w:r>
        <w:br w:type="page"/>
      </w:r>
    </w:p>
    <w:p w14:paraId="61AEFA9B" w14:textId="21F909FC" w:rsidR="007801EA" w:rsidRDefault="004C7C42" w:rsidP="004C7C42">
      <w:pPr>
        <w:pStyle w:val="Heading1"/>
      </w:pPr>
      <w:r>
        <w:lastRenderedPageBreak/>
        <w:t>Use CRM Developer Toolkit to Add a Plugin Template</w:t>
      </w:r>
    </w:p>
    <w:p w14:paraId="6A00C8E8" w14:textId="3B286D9C" w:rsidR="004C7C42" w:rsidRDefault="004C7C42" w:rsidP="004C7C42"/>
    <w:p w14:paraId="1901C0C8" w14:textId="4CF44B7E" w:rsidR="004C7C42" w:rsidRDefault="004C7C42" w:rsidP="004C7C42">
      <w:r>
        <w:t>You should be able to add a plugin template from within Visual Studio…</w:t>
      </w:r>
    </w:p>
    <w:p w14:paraId="530104C4" w14:textId="76569E91" w:rsidR="004C7C42" w:rsidRDefault="004C7C42" w:rsidP="004C7C42"/>
    <w:p w14:paraId="740E285E" w14:textId="5E2F9C8D" w:rsidR="00834F9C" w:rsidRDefault="00834F9C" w:rsidP="004C7C42"/>
    <w:p w14:paraId="6395B78B" w14:textId="26BFC9B9" w:rsidR="00834F9C" w:rsidRDefault="00834F9C" w:rsidP="00834F9C">
      <w:pPr>
        <w:pStyle w:val="Heading1"/>
      </w:pPr>
      <w:r>
        <w:t>Javascript Intellisense</w:t>
      </w:r>
    </w:p>
    <w:p w14:paraId="26AA74E8" w14:textId="3B628517" w:rsidR="00834F9C" w:rsidRDefault="00834F9C" w:rsidP="00834F9C">
      <w:r>
        <w:t xml:space="preserve">Look for </w:t>
      </w:r>
      <w:r w:rsidRPr="00834F9C">
        <w:t>MSXRMTOOLS.Xrm.Page.2016.js</w:t>
      </w:r>
    </w:p>
    <w:p w14:paraId="4D98958D" w14:textId="71AE2606" w:rsidR="00834F9C" w:rsidRDefault="00834F9C" w:rsidP="00834F9C"/>
    <w:p w14:paraId="40F5B249" w14:textId="601D48C0" w:rsidR="00834F9C" w:rsidRDefault="00834F9C" w:rsidP="00834F9C">
      <w:r>
        <w:t xml:space="preserve">Currently available here: </w:t>
      </w:r>
      <w:hyperlink r:id="rId16" w:history="1">
        <w:r w:rsidRPr="00E32A36">
          <w:rPr>
            <w:rStyle w:val="Hyperlink"/>
          </w:rPr>
          <w:t>http://msxrmtools.com/Xrm.Page/MSXRMTOOLS.Xrm.Page.2016.js</w:t>
        </w:r>
      </w:hyperlink>
      <w:r>
        <w:t xml:space="preserve"> </w:t>
      </w:r>
    </w:p>
    <w:p w14:paraId="5E7CE3B0" w14:textId="7837AD07" w:rsidR="0043498D" w:rsidRDefault="0043498D" w:rsidP="00834F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3498D" w14:paraId="0083AC08" w14:textId="77777777" w:rsidTr="0043498D">
        <w:tc>
          <w:tcPr>
            <w:tcW w:w="9010" w:type="dxa"/>
          </w:tcPr>
          <w:p w14:paraId="2E2F5291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///&lt;reference path="Intellisense/MSXRMTOOLS.Xrm.Page.2016.js"/&gt;</w:t>
            </w:r>
          </w:p>
          <w:p w14:paraId="687F3DD8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747802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Greet( e ) {</w:t>
            </w:r>
          </w:p>
          <w:p w14:paraId="332CDE30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firstName = Xrm.Page.getAttribute(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).getValue();  </w:t>
            </w:r>
          </w:p>
          <w:p w14:paraId="5B549BD8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console.log(firstName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display in the debug environmnet console"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7EBA773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"Welcome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firstName );</w:t>
            </w:r>
          </w:p>
          <w:p w14:paraId="0138F10A" w14:textId="0683DBE5" w:rsidR="0043498D" w:rsidRDefault="0043498D" w:rsidP="0043498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AF5DA6F" w14:textId="68B3E37D" w:rsidR="0043498D" w:rsidRDefault="0043498D" w:rsidP="00834F9C"/>
    <w:p w14:paraId="582B0F2C" w14:textId="1B1DBA36" w:rsidR="00F613D6" w:rsidRDefault="00F613D6" w:rsidP="00F613D6">
      <w:pPr>
        <w:pStyle w:val="Heading1"/>
      </w:pPr>
      <w:r>
        <w:t>Visual Studio Online Build tools.</w:t>
      </w:r>
    </w:p>
    <w:p w14:paraId="5E7D7D03" w14:textId="11824ADC" w:rsidR="00F613D6" w:rsidRDefault="00F613D6" w:rsidP="00F613D6">
      <w:r>
        <w:t>For continuous integration and deployment. Look at</w:t>
      </w:r>
      <w:r w:rsidR="00565F05">
        <w:t>:</w:t>
      </w:r>
    </w:p>
    <w:p w14:paraId="0EC288D9" w14:textId="58089584" w:rsidR="00F613D6" w:rsidRDefault="00F613D6" w:rsidP="00F613D6"/>
    <w:p w14:paraId="5C5CDAFE" w14:textId="46AA478F" w:rsidR="00F613D6" w:rsidRPr="00565F05" w:rsidRDefault="00F613D6" w:rsidP="00565F05">
      <w:pPr>
        <w:rPr>
          <w:b/>
          <w:shd w:val="clear" w:color="auto" w:fill="EFF1F3"/>
        </w:rPr>
      </w:pPr>
      <w:r w:rsidRPr="00565F05">
        <w:rPr>
          <w:b/>
          <w:shd w:val="clear" w:color="auto" w:fill="EFF1F3"/>
        </w:rPr>
        <w:t>Dynamics 365 Build Tools</w:t>
      </w:r>
    </w:p>
    <w:p w14:paraId="0D880574" w14:textId="77777777" w:rsidR="00F613D6" w:rsidRDefault="00F613D6" w:rsidP="00F613D6"/>
    <w:p w14:paraId="14F59BCB" w14:textId="7A98AB68" w:rsidR="00F613D6" w:rsidRDefault="00E84768" w:rsidP="00F613D6">
      <w:hyperlink r:id="rId17" w:history="1">
        <w:r w:rsidR="00F613D6" w:rsidRPr="00E32A36">
          <w:rPr>
            <w:rStyle w:val="Hyperlink"/>
          </w:rPr>
          <w:t>https://marketplace.visualstudio.com/items?itemName=WaelHamze.xrm-ci-framework-build-tasks</w:t>
        </w:r>
      </w:hyperlink>
      <w:r w:rsidR="00F613D6">
        <w:t xml:space="preserve"> </w:t>
      </w:r>
    </w:p>
    <w:p w14:paraId="4DF4BE0D" w14:textId="412BC992" w:rsidR="00565F05" w:rsidRDefault="00565F05" w:rsidP="00F613D6"/>
    <w:p w14:paraId="47E0BF81" w14:textId="3D29A4A7" w:rsidR="00565F05" w:rsidRDefault="00565F05" w:rsidP="00565F05">
      <w:pPr>
        <w:pStyle w:val="Heading1"/>
      </w:pPr>
      <w:r>
        <w:t>XrmToolbox</w:t>
      </w:r>
    </w:p>
    <w:p w14:paraId="019E6095" w14:textId="33EBD34D" w:rsidR="00565F05" w:rsidRDefault="00565F05" w:rsidP="00565F05"/>
    <w:p w14:paraId="7915FA07" w14:textId="65DBA326" w:rsidR="00565F05" w:rsidRDefault="00565F05" w:rsidP="00565F05">
      <w:r>
        <w:t>Very useful toolbox to manage many aspects of CRM – 100’s of plugins for any task you can think of.</w:t>
      </w:r>
    </w:p>
    <w:p w14:paraId="536B2EDD" w14:textId="77777777" w:rsidR="00565F05" w:rsidRPr="00565F05" w:rsidRDefault="00565F05" w:rsidP="00565F05"/>
    <w:p w14:paraId="3085D38A" w14:textId="2E75F162" w:rsidR="00565F05" w:rsidRDefault="00E84768" w:rsidP="00565F05">
      <w:hyperlink r:id="rId18" w:history="1">
        <w:r w:rsidR="00565F05" w:rsidRPr="00F43F7E">
          <w:rPr>
            <w:rStyle w:val="Hyperlink"/>
          </w:rPr>
          <w:t>https://www.xrmtoolbox.com/</w:t>
        </w:r>
      </w:hyperlink>
      <w:r w:rsidR="00565F05">
        <w:t xml:space="preserve"> </w:t>
      </w:r>
    </w:p>
    <w:p w14:paraId="7DBA0F65" w14:textId="65ED8AE1" w:rsidR="00797B5B" w:rsidRDefault="00797B5B" w:rsidP="00565F05"/>
    <w:p w14:paraId="64F5B6DF" w14:textId="417580BF" w:rsidR="00797B5B" w:rsidRDefault="00797B5B" w:rsidP="00565F05"/>
    <w:p w14:paraId="53D90344" w14:textId="6631BF58" w:rsidR="00797B5B" w:rsidRDefault="00797B5B" w:rsidP="00797B5B">
      <w:pPr>
        <w:pStyle w:val="Heading1"/>
      </w:pPr>
      <w:r>
        <w:t>CRM Rest Builder</w:t>
      </w:r>
    </w:p>
    <w:p w14:paraId="1D867953" w14:textId="6194F6B7" w:rsidR="00797B5B" w:rsidRDefault="00797B5B" w:rsidP="00797B5B">
      <w:r>
        <w:t>Takes the old OData Query tool to a new level with support for WebApi.</w:t>
      </w:r>
    </w:p>
    <w:p w14:paraId="2AC9AAFD" w14:textId="15B183F4" w:rsidR="00797B5B" w:rsidRDefault="00797B5B" w:rsidP="00797B5B"/>
    <w:p w14:paraId="0396AFA9" w14:textId="65B12DC4" w:rsidR="00797B5B" w:rsidRDefault="00E84768" w:rsidP="00797B5B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hyperlink r:id="rId19" w:history="1">
        <w:r w:rsidR="00797B5B" w:rsidRPr="00F43F7E">
          <w:rPr>
            <w:rStyle w:val="Hyperlink"/>
            <w:rFonts w:ascii="Arial" w:eastAsia="Times New Roman" w:hAnsi="Arial" w:cs="Arial"/>
            <w:sz w:val="23"/>
            <w:szCs w:val="23"/>
            <w:lang w:eastAsia="en-GB"/>
          </w:rPr>
          <w:t>https://github.com/jlattimer/CRMRESTBuilder/releases</w:t>
        </w:r>
      </w:hyperlink>
      <w:r w:rsidR="00797B5B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</w:p>
    <w:p w14:paraId="5935B029" w14:textId="7BB40DAD" w:rsidR="00797B5B" w:rsidRDefault="00797B5B" w:rsidP="00797B5B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14:paraId="457D9E8F" w14:textId="7F389F66" w:rsidR="00797B5B" w:rsidRDefault="00797B5B" w:rsidP="00797B5B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14:paraId="3A4808E3" w14:textId="22F4500F" w:rsidR="00797B5B" w:rsidRDefault="00AC01C0" w:rsidP="00AC01C0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 xml:space="preserve">SDK </w:t>
      </w:r>
      <w:r w:rsidR="00E30B1C">
        <w:rPr>
          <w:rFonts w:eastAsia="Times New Roman"/>
          <w:lang w:eastAsia="en-GB"/>
        </w:rPr>
        <w:t>JavaScript</w:t>
      </w:r>
      <w:r>
        <w:rPr>
          <w:rFonts w:eastAsia="Times New Roman"/>
          <w:lang w:eastAsia="en-GB"/>
        </w:rPr>
        <w:t xml:space="preserve"> libraries</w:t>
      </w:r>
    </w:p>
    <w:p w14:paraId="5896E839" w14:textId="3057B6D0" w:rsidR="00AC01C0" w:rsidRDefault="00AC01C0" w:rsidP="00AC01C0">
      <w:pPr>
        <w:keepNext/>
        <w:keepLines/>
        <w:rPr>
          <w:lang w:eastAsia="en-GB"/>
        </w:rPr>
      </w:pPr>
    </w:p>
    <w:p w14:paraId="300D16D1" w14:textId="301A92C9" w:rsidR="00AC01C0" w:rsidRPr="00AC01C0" w:rsidRDefault="00AC01C0" w:rsidP="00AC01C0">
      <w:pPr>
        <w:keepNext/>
        <w:keepLines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067E03C3" wp14:editId="596540BC">
            <wp:extent cx="5727700" cy="2476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EB86" w14:textId="793D8342" w:rsidR="00797B5B" w:rsidRDefault="00797B5B" w:rsidP="00797B5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797B5B">
        <w:rPr>
          <w:rFonts w:ascii="Times New Roman" w:eastAsia="Times New Roman" w:hAnsi="Times New Roman" w:cs="Times New Roman"/>
          <w:lang w:eastAsia="en-GB"/>
        </w:rPr>
        <w:t>​</w:t>
      </w:r>
    </w:p>
    <w:p w14:paraId="47E17C74" w14:textId="7E1B36ED" w:rsidR="00AC01C0" w:rsidRDefault="00AC01C0" w:rsidP="00797B5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Use SDK.Rest to simplify </w:t>
      </w:r>
    </w:p>
    <w:p w14:paraId="751720CC" w14:textId="1352384F" w:rsidR="00115297" w:rsidRDefault="00115297" w:rsidP="00797B5B">
      <w:pPr>
        <w:rPr>
          <w:rFonts w:ascii="Times New Roman" w:eastAsia="Times New Roman" w:hAnsi="Times New Roman" w:cs="Times New Roman"/>
          <w:lang w:eastAsia="en-GB"/>
        </w:rPr>
      </w:pPr>
    </w:p>
    <w:p w14:paraId="5446EE76" w14:textId="6E870140" w:rsidR="00115297" w:rsidRDefault="00115297" w:rsidP="00115297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CRM V9 New Features</w:t>
      </w:r>
    </w:p>
    <w:p w14:paraId="4C47E11F" w14:textId="394AE73F" w:rsidR="00115297" w:rsidRDefault="00115297" w:rsidP="00115297">
      <w:pPr>
        <w:rPr>
          <w:lang w:eastAsia="en-GB"/>
        </w:rPr>
      </w:pPr>
      <w:r>
        <w:rPr>
          <w:lang w:eastAsia="en-GB"/>
        </w:rPr>
        <w:t xml:space="preserve">See </w:t>
      </w:r>
      <w:hyperlink r:id="rId21" w:history="1">
        <w:r w:rsidRPr="00327AD9">
          <w:rPr>
            <w:rStyle w:val="Hyperlink"/>
            <w:lang w:eastAsia="en-GB"/>
          </w:rPr>
          <w:t>https://docs.microsoft.com/en-us/dynamics365/get-started/whats-new/customer-engagement/new-in-version-9</w:t>
        </w:r>
      </w:hyperlink>
      <w:r>
        <w:rPr>
          <w:lang w:eastAsia="en-GB"/>
        </w:rPr>
        <w:t xml:space="preserve"> </w:t>
      </w:r>
    </w:p>
    <w:p w14:paraId="099640BE" w14:textId="643E7F3B" w:rsidR="00115297" w:rsidRDefault="00115297" w:rsidP="00115297">
      <w:pPr>
        <w:rPr>
          <w:lang w:eastAsia="en-GB"/>
        </w:rPr>
      </w:pPr>
    </w:p>
    <w:p w14:paraId="4CA3DBD7" w14:textId="09B23C98" w:rsidR="00115297" w:rsidRDefault="00115297" w:rsidP="001152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lang w:eastAsia="en-GB"/>
        </w:rPr>
        <w:t xml:space="preserve">Be aware of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ServicePointManager</w:t>
      </w:r>
      <w:r>
        <w:rPr>
          <w:rFonts w:ascii="Consolas" w:hAnsi="Consolas" w:cs="Consolas"/>
          <w:color w:val="000000"/>
          <w:sz w:val="19"/>
          <w:szCs w:val="19"/>
        </w:rPr>
        <w:t xml:space="preserve">.SecurityProtocol = </w:t>
      </w:r>
      <w:r>
        <w:rPr>
          <w:rFonts w:ascii="Consolas" w:hAnsi="Consolas" w:cs="Consolas"/>
          <w:color w:val="2B91AF"/>
          <w:sz w:val="19"/>
          <w:szCs w:val="19"/>
        </w:rPr>
        <w:t>SecurityProtocolType</w:t>
      </w:r>
      <w:r>
        <w:rPr>
          <w:rFonts w:ascii="Consolas" w:hAnsi="Consolas" w:cs="Consolas"/>
          <w:color w:val="000000"/>
          <w:sz w:val="19"/>
          <w:szCs w:val="19"/>
        </w:rPr>
        <w:t xml:space="preserve">.Tls12; </w:t>
      </w:r>
    </w:p>
    <w:p w14:paraId="15CB5B3A" w14:textId="6AD664FE" w:rsidR="00115297" w:rsidRDefault="00115297" w:rsidP="00115297">
      <w:pPr>
        <w:rPr>
          <w:rFonts w:ascii="Consolas" w:hAnsi="Consolas" w:cs="Consolas"/>
          <w:color w:val="000000"/>
          <w:sz w:val="19"/>
          <w:szCs w:val="19"/>
        </w:rPr>
      </w:pPr>
    </w:p>
    <w:p w14:paraId="3DED47A1" w14:textId="303A32E4" w:rsidR="009644C5" w:rsidRDefault="009644C5" w:rsidP="001152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See CRM 9 best practice.</w:t>
      </w:r>
    </w:p>
    <w:p w14:paraId="43BF2C32" w14:textId="1BA38F21" w:rsidR="009644C5" w:rsidRDefault="00E84768" w:rsidP="00115297">
      <w:pPr>
        <w:rPr>
          <w:rFonts w:ascii="Consolas" w:hAnsi="Consolas" w:cs="Consolas"/>
          <w:color w:val="000000"/>
          <w:sz w:val="19"/>
          <w:szCs w:val="19"/>
        </w:rPr>
      </w:pPr>
      <w:hyperlink r:id="rId22" w:history="1">
        <w:r w:rsidR="009644C5" w:rsidRPr="005449AA">
          <w:rPr>
            <w:rStyle w:val="Hyperlink"/>
            <w:rFonts w:ascii="Consolas" w:hAnsi="Consolas" w:cs="Consolas"/>
            <w:sz w:val="19"/>
            <w:szCs w:val="19"/>
          </w:rPr>
          <w:t>https://docs.microsoft.com/en-us/dynamics365/customer-engagement/developer/best-practices-sdk</w:t>
        </w:r>
      </w:hyperlink>
      <w:r w:rsidR="009644C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CBCEAC" w14:textId="15F3B187" w:rsidR="00115297" w:rsidRDefault="00CC1034" w:rsidP="00CC1034">
      <w:pPr>
        <w:pStyle w:val="Heading1"/>
        <w:rPr>
          <w:lang w:eastAsia="en-GB"/>
        </w:rPr>
      </w:pPr>
      <w:r>
        <w:rPr>
          <w:lang w:eastAsia="en-GB"/>
        </w:rPr>
        <w:t>Lab 7E</w:t>
      </w:r>
    </w:p>
    <w:p w14:paraId="40EE4A81" w14:textId="2933D686" w:rsidR="00CC1034" w:rsidRDefault="00CC1034" w:rsidP="00115297">
      <w:pPr>
        <w:rPr>
          <w:lang w:eastAsia="en-GB"/>
        </w:rPr>
      </w:pPr>
      <w:r>
        <w:rPr>
          <w:lang w:eastAsia="en-GB"/>
        </w:rPr>
        <w:t>Add a button to an account command bar.</w:t>
      </w:r>
    </w:p>
    <w:p w14:paraId="44B99511" w14:textId="7CA6E897" w:rsidR="00CC1034" w:rsidRDefault="00CC1034" w:rsidP="00115297">
      <w:pPr>
        <w:rPr>
          <w:lang w:eastAsia="en-GB"/>
        </w:rPr>
      </w:pPr>
      <w:r>
        <w:rPr>
          <w:lang w:eastAsia="en-GB"/>
        </w:rPr>
        <w:t>This will create a new Module7 entity prefilled with the same name as the account.</w:t>
      </w:r>
    </w:p>
    <w:p w14:paraId="2A35D534" w14:textId="6E40F88A" w:rsidR="00E3043E" w:rsidRDefault="00E3043E" w:rsidP="00115297">
      <w:pPr>
        <w:rPr>
          <w:lang w:eastAsia="en-GB"/>
        </w:rPr>
      </w:pPr>
    </w:p>
    <w:p w14:paraId="4D8BBF5E" w14:textId="2469DC0A" w:rsidR="00E3043E" w:rsidRDefault="00E3043E" w:rsidP="00E3043E">
      <w:pPr>
        <w:pStyle w:val="Heading1"/>
        <w:rPr>
          <w:lang w:eastAsia="en-GB"/>
        </w:rPr>
      </w:pPr>
      <w:r>
        <w:rPr>
          <w:lang w:eastAsia="en-GB"/>
        </w:rPr>
        <w:t>Ribbon Editors</w:t>
      </w:r>
    </w:p>
    <w:p w14:paraId="0C2B4061" w14:textId="51CA9E13" w:rsidR="00E3043E" w:rsidRDefault="00E3043E" w:rsidP="00E3043E">
      <w:pPr>
        <w:rPr>
          <w:lang w:eastAsia="en-GB"/>
        </w:rPr>
      </w:pPr>
      <w:r>
        <w:rPr>
          <w:lang w:eastAsia="en-GB"/>
        </w:rPr>
        <w:t>There are several Ribbon editor applications. Sometimes one will work where another does now.</w:t>
      </w:r>
    </w:p>
    <w:p w14:paraId="651F22A1" w14:textId="7680719F" w:rsidR="00E3043E" w:rsidRDefault="00E3043E" w:rsidP="00E3043E">
      <w:pPr>
        <w:rPr>
          <w:lang w:eastAsia="en-GB"/>
        </w:rPr>
      </w:pPr>
    </w:p>
    <w:p w14:paraId="4648A0AD" w14:textId="3BF98CBA" w:rsidR="00E3043E" w:rsidRDefault="00E3043E" w:rsidP="00E3043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Ribbon Workbench</w:t>
      </w:r>
    </w:p>
    <w:p w14:paraId="6F989329" w14:textId="0F4CEE67" w:rsidR="00E3043E" w:rsidRDefault="00E84768" w:rsidP="00E3043E">
      <w:pPr>
        <w:pStyle w:val="ListParagraph"/>
        <w:numPr>
          <w:ilvl w:val="1"/>
          <w:numId w:val="2"/>
        </w:numPr>
        <w:rPr>
          <w:lang w:eastAsia="en-GB"/>
        </w:rPr>
      </w:pPr>
      <w:hyperlink r:id="rId23" w:anchor="Installing_the_Ribbon_Workbench" w:history="1">
        <w:r w:rsidR="00E3043E" w:rsidRPr="00327AD9">
          <w:rPr>
            <w:rStyle w:val="Hyperlink"/>
            <w:lang w:eastAsia="en-GB"/>
          </w:rPr>
          <w:t>https://ribbonworkbench.uservoice.com/knowledgebase/articles/71374-1-getting-started-with-the-ribbon-workbench</w:t>
        </w:r>
      </w:hyperlink>
      <w:r w:rsidR="00E3043E">
        <w:rPr>
          <w:lang w:eastAsia="en-GB"/>
        </w:rPr>
        <w:t xml:space="preserve"> </w:t>
      </w:r>
    </w:p>
    <w:p w14:paraId="0A2A2EAA" w14:textId="77777777" w:rsidR="00E3043E" w:rsidRDefault="00E3043E" w:rsidP="00E3043E">
      <w:pPr>
        <w:pStyle w:val="ListParagraph"/>
        <w:numPr>
          <w:ilvl w:val="1"/>
          <w:numId w:val="2"/>
        </w:numPr>
        <w:rPr>
          <w:lang w:eastAsia="en-GB"/>
        </w:rPr>
      </w:pPr>
    </w:p>
    <w:p w14:paraId="3893D99F" w14:textId="64483A81" w:rsidR="00E3043E" w:rsidRDefault="00E3043E" w:rsidP="00E3043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Visual Ribbon Editor (</w:t>
      </w:r>
      <w:r>
        <w:rPr>
          <w:lang w:eastAsia="en-GB"/>
        </w:rPr>
        <w:tab/>
      </w:r>
      <w:r w:rsidR="001E6D47">
        <w:rPr>
          <w:lang w:eastAsia="en-GB"/>
        </w:rPr>
        <w:t>Appears to be defunct now)</w:t>
      </w:r>
    </w:p>
    <w:p w14:paraId="10031F25" w14:textId="42C00A9F" w:rsidR="00E3043E" w:rsidRDefault="00E3043E" w:rsidP="001F73A0">
      <w:pPr>
        <w:ind w:left="720"/>
        <w:rPr>
          <w:lang w:eastAsia="en-GB"/>
        </w:rPr>
      </w:pPr>
    </w:p>
    <w:p w14:paraId="3761ECA3" w14:textId="5C6454B2" w:rsidR="001F73A0" w:rsidRDefault="001F73A0" w:rsidP="00E3043E">
      <w:pPr>
        <w:rPr>
          <w:lang w:eastAsia="en-GB"/>
        </w:rPr>
      </w:pPr>
    </w:p>
    <w:p w14:paraId="10120FD4" w14:textId="71CDFAA1" w:rsidR="001F73A0" w:rsidRDefault="001F73A0" w:rsidP="001F73A0">
      <w:pPr>
        <w:pStyle w:val="Heading1"/>
        <w:rPr>
          <w:lang w:eastAsia="en-GB"/>
        </w:rPr>
      </w:pPr>
      <w:r>
        <w:rPr>
          <w:lang w:eastAsia="en-GB"/>
        </w:rPr>
        <w:lastRenderedPageBreak/>
        <w:t>Azure SQL DB</w:t>
      </w:r>
    </w:p>
    <w:p w14:paraId="0614EF9F" w14:textId="68CC16C6" w:rsidR="001F73A0" w:rsidRDefault="00E84768" w:rsidP="001F73A0">
      <w:pPr>
        <w:rPr>
          <w:lang w:eastAsia="en-GB"/>
        </w:rPr>
      </w:pPr>
      <w:hyperlink r:id="rId24" w:history="1">
        <w:r w:rsidR="001F73A0" w:rsidRPr="0087067D">
          <w:rPr>
            <w:rStyle w:val="Hyperlink"/>
            <w:lang w:eastAsia="en-GB"/>
          </w:rPr>
          <w:t>https://docs.microsoft.com/en-us/dynamics365/customer-engagement/admin/replicate-data-microsoft-azure-sql-database</w:t>
        </w:r>
      </w:hyperlink>
    </w:p>
    <w:p w14:paraId="3A5F352E" w14:textId="78928C75" w:rsidR="001F73A0" w:rsidRDefault="001F73A0" w:rsidP="001F73A0">
      <w:pPr>
        <w:rPr>
          <w:lang w:eastAsia="en-GB"/>
        </w:rPr>
      </w:pPr>
    </w:p>
    <w:p w14:paraId="29235F3D" w14:textId="14B52FCF" w:rsidR="001F73A0" w:rsidRDefault="00E84768" w:rsidP="001F73A0">
      <w:pPr>
        <w:rPr>
          <w:lang w:eastAsia="en-GB"/>
        </w:rPr>
      </w:pPr>
      <w:hyperlink r:id="rId25" w:history="1">
        <w:r w:rsidR="001F73A0" w:rsidRPr="0087067D">
          <w:rPr>
            <w:rStyle w:val="Hyperlink"/>
            <w:lang w:eastAsia="en-GB"/>
          </w:rPr>
          <w:t>https://appsource.microsoft.com/product/dynamics-365/mscrm.44f192ec-e387-436c-886c-879923d8a448</w:t>
        </w:r>
      </w:hyperlink>
    </w:p>
    <w:p w14:paraId="41369703" w14:textId="6480C37B" w:rsidR="001F73A0" w:rsidRDefault="001F73A0" w:rsidP="001F73A0">
      <w:pPr>
        <w:rPr>
          <w:lang w:eastAsia="en-GB"/>
        </w:rPr>
      </w:pPr>
    </w:p>
    <w:p w14:paraId="3AD828AA" w14:textId="119CD994" w:rsidR="00E84768" w:rsidRDefault="00E84768" w:rsidP="001F73A0">
      <w:pPr>
        <w:rPr>
          <w:lang w:eastAsia="en-GB"/>
        </w:rPr>
      </w:pPr>
    </w:p>
    <w:p w14:paraId="4953B1BF" w14:textId="780C6DC7" w:rsidR="00E84768" w:rsidRDefault="00E84768" w:rsidP="00E84768">
      <w:pPr>
        <w:pStyle w:val="Heading1"/>
        <w:rPr>
          <w:lang w:eastAsia="en-GB"/>
        </w:rPr>
      </w:pPr>
      <w:r>
        <w:rPr>
          <w:lang w:eastAsia="en-GB"/>
        </w:rPr>
        <w:t>Level Up Chrome plugin for Dynamics</w:t>
      </w:r>
    </w:p>
    <w:p w14:paraId="0FDC56AB" w14:textId="12F59CD7" w:rsidR="00E84768" w:rsidRDefault="00E84768" w:rsidP="00E84768">
      <w:pPr>
        <w:rPr>
          <w:lang w:eastAsia="en-GB"/>
        </w:rPr>
      </w:pPr>
    </w:p>
    <w:p w14:paraId="738E98DA" w14:textId="5A02909E" w:rsidR="00E84768" w:rsidRPr="00E84768" w:rsidRDefault="00E84768" w:rsidP="00E84768">
      <w:pPr>
        <w:rPr>
          <w:lang w:eastAsia="en-GB"/>
        </w:rPr>
      </w:pPr>
      <w:hyperlink r:id="rId26" w:history="1">
        <w:r w:rsidRPr="005941AA">
          <w:rPr>
            <w:rStyle w:val="Hyperlink"/>
            <w:lang w:eastAsia="en-GB"/>
          </w:rPr>
          <w:t>https://chrome.google.com/webstore/detail/level-up-for-dynamics-crm/bjnkkhimoaclnddigpphpgkfgeggokam?hl=en</w:t>
        </w:r>
      </w:hyperlink>
      <w:r>
        <w:rPr>
          <w:lang w:eastAsia="en-GB"/>
        </w:rPr>
        <w:t xml:space="preserve"> </w:t>
      </w:r>
      <w:bookmarkStart w:id="0" w:name="_GoBack"/>
      <w:bookmarkEnd w:id="0"/>
    </w:p>
    <w:sectPr w:rsidR="00E84768" w:rsidRPr="00E84768" w:rsidSect="005C5CA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45D5"/>
    <w:multiLevelType w:val="hybridMultilevel"/>
    <w:tmpl w:val="6B60B138"/>
    <w:lvl w:ilvl="0" w:tplc="BE72B9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F1B49"/>
    <w:multiLevelType w:val="hybridMultilevel"/>
    <w:tmpl w:val="C714F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57"/>
    <w:rsid w:val="0000234A"/>
    <w:rsid w:val="0000544E"/>
    <w:rsid w:val="0006674A"/>
    <w:rsid w:val="00094D77"/>
    <w:rsid w:val="00115297"/>
    <w:rsid w:val="001E6D47"/>
    <w:rsid w:val="001F2508"/>
    <w:rsid w:val="001F73A0"/>
    <w:rsid w:val="00260EAC"/>
    <w:rsid w:val="003A2C53"/>
    <w:rsid w:val="00403657"/>
    <w:rsid w:val="0043498D"/>
    <w:rsid w:val="00471D36"/>
    <w:rsid w:val="004C7C42"/>
    <w:rsid w:val="00565F05"/>
    <w:rsid w:val="005C5CA2"/>
    <w:rsid w:val="007801EA"/>
    <w:rsid w:val="007863CA"/>
    <w:rsid w:val="00797B5B"/>
    <w:rsid w:val="00834F9C"/>
    <w:rsid w:val="008B2A99"/>
    <w:rsid w:val="009644C5"/>
    <w:rsid w:val="009A3D70"/>
    <w:rsid w:val="009F20DC"/>
    <w:rsid w:val="00A450B6"/>
    <w:rsid w:val="00AC01C0"/>
    <w:rsid w:val="00B94DE5"/>
    <w:rsid w:val="00CC1034"/>
    <w:rsid w:val="00CE40A7"/>
    <w:rsid w:val="00D51503"/>
    <w:rsid w:val="00DA65A2"/>
    <w:rsid w:val="00E3043E"/>
    <w:rsid w:val="00E30B1C"/>
    <w:rsid w:val="00E84768"/>
    <w:rsid w:val="00EB77CD"/>
    <w:rsid w:val="00F32A49"/>
    <w:rsid w:val="00F6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E9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5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5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1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5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F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4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6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xrmtoolbox.com/" TargetMode="External"/><Relationship Id="rId26" Type="http://schemas.openxmlformats.org/officeDocument/2006/relationships/hyperlink" Target="https://chrome.google.com/webstore/detail/level-up-for-dynamics-crm/bjnkkhimoaclnddigpphpgkfgeggokam?hl=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dynamics365/get-started/whats-new/customer-engagement/new-in-version-9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arketplace.visualstudio.com/items?itemName=WaelHamze.xrm-ci-framework-build-tasks" TargetMode="External"/><Relationship Id="rId25" Type="http://schemas.openxmlformats.org/officeDocument/2006/relationships/hyperlink" Target="https://appsource.microsoft.com/product/dynamics-365/mscrm.44f192ec-e387-436c-886c-879923d8a448" TargetMode="External"/><Relationship Id="rId2" Type="http://schemas.openxmlformats.org/officeDocument/2006/relationships/styles" Target="styles.xml"/><Relationship Id="rId16" Type="http://schemas.openxmlformats.org/officeDocument/2006/relationships/hyperlink" Target="http://msxrmtools.com/Xrm.Page/MSXRMTOOLS.Xrm.Page.2016.js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ocs.microsoft.com/en-us/dynamics365/customer-engagement/admin/replicate-data-microsoft-azure-sql-database" TargetMode="External"/><Relationship Id="rId5" Type="http://schemas.openxmlformats.org/officeDocument/2006/relationships/hyperlink" Target="https://github.com/rogerhillgsy/CRMTrainin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ribbonworkbench.uservoice.com/knowledgebase/articles/71374-1-getting-started-with-the-ribbon-workbench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jlattimer/CRMRESTBuilder/releas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ostcodes.io/" TargetMode="External"/><Relationship Id="rId22" Type="http://schemas.openxmlformats.org/officeDocument/2006/relationships/hyperlink" Target="https://docs.microsoft.com/en-us/dynamics365/customer-engagement/developer/best-practices-sd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10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Hill</dc:creator>
  <cp:keywords/>
  <dc:description/>
  <cp:lastModifiedBy>Admin</cp:lastModifiedBy>
  <cp:revision>24</cp:revision>
  <dcterms:created xsi:type="dcterms:W3CDTF">2018-11-14T00:59:00Z</dcterms:created>
  <dcterms:modified xsi:type="dcterms:W3CDTF">2019-01-17T14:08:00Z</dcterms:modified>
</cp:coreProperties>
</file>